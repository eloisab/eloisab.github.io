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3B8DE020" w14:textId="77777777">
        <w:tc>
          <w:tcPr>
            <w:tcW w:w="173" w:type="dxa"/>
            <w:shd w:val="clear" w:color="auto" w:fill="B4B392" w:themeFill="accent6"/>
          </w:tcPr>
          <w:p w14:paraId="51F90E39" w14:textId="77777777" w:rsidR="009C1A99" w:rsidRDefault="009C1A99"/>
        </w:tc>
        <w:tc>
          <w:tcPr>
            <w:tcW w:w="352" w:type="dxa"/>
          </w:tcPr>
          <w:p w14:paraId="5AA38123" w14:textId="77777777" w:rsidR="009C1A99" w:rsidRDefault="009C1A99"/>
        </w:tc>
        <w:tc>
          <w:tcPr>
            <w:tcW w:w="10275" w:type="dxa"/>
          </w:tcPr>
          <w:p w14:paraId="4D9E1326" w14:textId="77777777" w:rsidR="009C1A99" w:rsidRPr="008236A5" w:rsidRDefault="008236A5" w:rsidP="001A5DC9">
            <w:pPr>
              <w:pStyle w:val="Heading1"/>
              <w:spacing w:before="0" w:after="40"/>
              <w:rPr>
                <w:rFonts w:ascii="PT Sans Narrow" w:hAnsi="PT Sans Narrow"/>
                <w:sz w:val="28"/>
                <w:szCs w:val="28"/>
              </w:rPr>
            </w:pPr>
            <w:r w:rsidRPr="008236A5">
              <w:rPr>
                <w:rFonts w:ascii="PT Sans Narrow" w:hAnsi="PT Sans Narrow"/>
                <w:sz w:val="28"/>
                <w:szCs w:val="28"/>
              </w:rPr>
              <w:t>Education</w:t>
            </w:r>
          </w:p>
          <w:sdt>
            <w:sdtPr>
              <w:rPr>
                <w:rFonts w:asciiTheme="minorHAnsi" w:eastAsiaTheme="minorEastAsia" w:hAnsiTheme="minorHAnsi" w:cstheme="minorBidi"/>
                <w:b w:val="0"/>
                <w:bCs w:val="0"/>
                <w:color w:val="auto"/>
                <w:szCs w:val="22"/>
              </w:rPr>
              <w:id w:val="9459735"/>
              <w:placeholder>
                <w:docPart w:val="D0F3CA709F63A848907E50EFA448D234"/>
              </w:placeholder>
            </w:sdtPr>
            <w:sdtEndPr/>
            <w:sdtContent>
              <w:p w14:paraId="4451872D" w14:textId="77777777" w:rsidR="008236A5" w:rsidRPr="008236A5" w:rsidRDefault="00644B6D" w:rsidP="0011499A">
                <w:pPr>
                  <w:pStyle w:val="Heading2"/>
                  <w:spacing w:before="0" w:after="60"/>
                  <w:rPr>
                    <w:rFonts w:ascii="PT Sans Narrow" w:hAnsi="PT Sans Narrow" w:cstheme="minorHAnsi"/>
                    <w:sz w:val="24"/>
                    <w:szCs w:val="24"/>
                  </w:rPr>
                </w:pPr>
                <w:sdt>
                  <w:sdtPr>
                    <w:rPr>
                      <w:rFonts w:ascii="PT Sans Narrow" w:hAnsi="PT Sans Narrow" w:cstheme="minorHAnsi"/>
                      <w:sz w:val="24"/>
                      <w:szCs w:val="24"/>
                    </w:rPr>
                    <w:id w:val="-2093232387"/>
                    <w:placeholder>
                      <w:docPart w:val="BC3626E9E4FA574BBB27FE6305CA5B91"/>
                    </w:placeholder>
                  </w:sdtPr>
                  <w:sdtEndPr/>
                  <w:sdtContent>
                    <w:r w:rsidR="008236A5" w:rsidRPr="008236A5">
                      <w:rPr>
                        <w:rFonts w:ascii="PT Sans Narrow" w:hAnsi="PT Sans Narrow" w:cstheme="minorHAnsi"/>
                        <w:sz w:val="24"/>
                        <w:szCs w:val="24"/>
                      </w:rPr>
                      <w:t>University of Pennsylvania – School of Engineering and Applied Science</w:t>
                    </w:r>
                  </w:sdtContent>
                </w:sdt>
                <w:r w:rsidR="008236A5" w:rsidRPr="008236A5">
                  <w:rPr>
                    <w:rFonts w:ascii="PT Sans Narrow" w:hAnsi="PT Sans Narrow" w:cstheme="minorHAnsi"/>
                    <w:sz w:val="24"/>
                    <w:szCs w:val="24"/>
                  </w:rPr>
                  <w:tab/>
                  <w:t>August 2013 – May 2017</w:t>
                </w:r>
              </w:p>
              <w:sdt>
                <w:sdtPr>
                  <w:id w:val="656188058"/>
                  <w:placeholder>
                    <w:docPart w:val="F1539727262C5C4E94AE2A0EF852B79F"/>
                  </w:placeholder>
                </w:sdtPr>
                <w:sdtEndPr>
                  <w:rPr>
                    <w:rFonts w:ascii="Arial" w:hAnsi="Arial" w:cs="Arial"/>
                  </w:rPr>
                </w:sdtEndPr>
                <w:sdtContent>
                  <w:p w14:paraId="06BB922F" w14:textId="1D15A9BC" w:rsidR="008236A5" w:rsidRDefault="008236A5" w:rsidP="00462BF6">
                    <w:pPr>
                      <w:pStyle w:val="BodyText"/>
                      <w:spacing w:after="0"/>
                      <w:rPr>
                        <w:rFonts w:ascii="Arial" w:hAnsi="Arial" w:cs="Arial"/>
                      </w:rPr>
                    </w:pPr>
                    <w:r w:rsidRPr="008236A5">
                      <w:rPr>
                        <w:rFonts w:ascii="Arial" w:hAnsi="Arial" w:cs="Arial"/>
                      </w:rPr>
                      <w:t>Candidate for B.S.E in Mechanical Engineering a</w:t>
                    </w:r>
                    <w:r w:rsidR="00CC7FA6">
                      <w:rPr>
                        <w:rFonts w:ascii="Arial" w:hAnsi="Arial" w:cs="Arial"/>
                      </w:rPr>
                      <w:t>nd Applied Mechanics - GPA: 3.37</w:t>
                    </w:r>
                  </w:p>
                  <w:p w14:paraId="08A2543B" w14:textId="5CD944E3" w:rsidR="00462BF6" w:rsidRPr="008236A5" w:rsidRDefault="00462BF6" w:rsidP="008236A5">
                    <w:pPr>
                      <w:pStyle w:val="BodyText"/>
                      <w:spacing w:after="40"/>
                      <w:rPr>
                        <w:rFonts w:ascii="Arial" w:hAnsi="Arial" w:cs="Arial"/>
                      </w:rPr>
                    </w:pPr>
                    <w:r>
                      <w:rPr>
                        <w:rFonts w:ascii="Arial" w:hAnsi="Arial" w:cs="Arial"/>
                      </w:rPr>
                      <w:t>Candidate for M.S.E. in Robotics</w:t>
                    </w:r>
                  </w:p>
                  <w:p w14:paraId="6339CD82" w14:textId="3D74B28B" w:rsidR="009C1A99" w:rsidRPr="00007AD6" w:rsidRDefault="008236A5" w:rsidP="00007AD6">
                    <w:pPr>
                      <w:pStyle w:val="BodyText"/>
                      <w:spacing w:after="0"/>
                      <w:ind w:left="720" w:hanging="720"/>
                      <w:rPr>
                        <w:rFonts w:ascii="Arial" w:hAnsi="Arial" w:cs="Arial"/>
                      </w:rPr>
                    </w:pPr>
                    <w:r w:rsidRPr="008236A5">
                      <w:rPr>
                        <w:rFonts w:ascii="Arial" w:hAnsi="Arial" w:cs="Arial"/>
                      </w:rPr>
                      <w:t xml:space="preserve">Coursework in </w:t>
                    </w:r>
                    <w:r w:rsidRPr="00C74A10">
                      <w:rPr>
                        <w:rFonts w:ascii="Arial" w:hAnsi="Arial" w:cs="Arial"/>
                        <w:i/>
                      </w:rPr>
                      <w:t>Mechanical Design and Manufacturing</w:t>
                    </w:r>
                    <w:r w:rsidRPr="00C74A10">
                      <w:rPr>
                        <w:rFonts w:ascii="Arial" w:hAnsi="Arial" w:cs="Arial"/>
                      </w:rPr>
                      <w:t xml:space="preserve">, Linear Algebra, </w:t>
                    </w:r>
                    <w:r w:rsidRPr="00C74A10">
                      <w:rPr>
                        <w:rFonts w:ascii="Arial" w:hAnsi="Arial" w:cs="Arial"/>
                        <w:i/>
                      </w:rPr>
                      <w:t>Thermodynamics</w:t>
                    </w:r>
                    <w:r w:rsidRPr="00C74A10">
                      <w:rPr>
                        <w:rFonts w:ascii="Arial" w:hAnsi="Arial" w:cs="Arial"/>
                      </w:rPr>
                      <w:t>, Scientific Computing, Statics</w:t>
                    </w:r>
                    <w:r w:rsidR="00007AD6" w:rsidRPr="00C74A10">
                      <w:rPr>
                        <w:rFonts w:ascii="Arial" w:hAnsi="Arial" w:cs="Arial"/>
                      </w:rPr>
                      <w:t xml:space="preserve"> and Strength of Materials</w:t>
                    </w:r>
                    <w:r w:rsidRPr="00C74A10">
                      <w:rPr>
                        <w:rFonts w:ascii="Arial" w:hAnsi="Arial" w:cs="Arial"/>
                      </w:rPr>
                      <w:t>, Dynamics, C++, Differential Equations</w:t>
                    </w:r>
                    <w:r w:rsidR="004C22E5" w:rsidRPr="00C74A10">
                      <w:rPr>
                        <w:rFonts w:ascii="Arial" w:hAnsi="Arial" w:cs="Arial"/>
                      </w:rPr>
                      <w:t xml:space="preserve">, Fluids, Solids, </w:t>
                    </w:r>
                    <w:r w:rsidR="00007AD6" w:rsidRPr="00C74A10">
                      <w:rPr>
                        <w:rFonts w:ascii="Arial" w:hAnsi="Arial" w:cs="Arial"/>
                        <w:i/>
                      </w:rPr>
                      <w:t>Design of Mechatronic Systems</w:t>
                    </w:r>
                    <w:r w:rsidR="00CD42C2" w:rsidRPr="00C74A10">
                      <w:rPr>
                        <w:rFonts w:ascii="Arial" w:hAnsi="Arial" w:cs="Arial"/>
                      </w:rPr>
                      <w:t xml:space="preserve">, </w:t>
                    </w:r>
                    <w:r w:rsidR="00CD42C2" w:rsidRPr="00C74A10">
                      <w:rPr>
                        <w:rFonts w:ascii="Arial" w:hAnsi="Arial" w:cs="Arial"/>
                        <w:i/>
                      </w:rPr>
                      <w:t>Product Design</w:t>
                    </w:r>
                  </w:p>
                </w:sdtContent>
              </w:sdt>
            </w:sdtContent>
          </w:sdt>
        </w:tc>
      </w:tr>
      <w:tr w:rsidR="009C1A99" w14:paraId="6D0D2181" w14:textId="77777777">
        <w:trPr>
          <w:trHeight w:hRule="exact" w:val="288"/>
        </w:trPr>
        <w:tc>
          <w:tcPr>
            <w:tcW w:w="173" w:type="dxa"/>
          </w:tcPr>
          <w:p w14:paraId="4CDBF4AE" w14:textId="77777777" w:rsidR="009C1A99" w:rsidRDefault="009C1A99"/>
        </w:tc>
        <w:tc>
          <w:tcPr>
            <w:tcW w:w="352" w:type="dxa"/>
          </w:tcPr>
          <w:p w14:paraId="2D4694DF" w14:textId="77777777" w:rsidR="009C1A99" w:rsidRDefault="009C1A99"/>
        </w:tc>
        <w:tc>
          <w:tcPr>
            <w:tcW w:w="10275" w:type="dxa"/>
          </w:tcPr>
          <w:p w14:paraId="07CA0ACD" w14:textId="77777777" w:rsidR="009C1A99" w:rsidRDefault="009C1A99"/>
        </w:tc>
      </w:tr>
      <w:tr w:rsidR="009C1A99" w14:paraId="706465F7" w14:textId="77777777">
        <w:tc>
          <w:tcPr>
            <w:tcW w:w="173" w:type="dxa"/>
            <w:shd w:val="clear" w:color="auto" w:fill="DC5924" w:themeFill="accent5"/>
          </w:tcPr>
          <w:p w14:paraId="2BCB3332" w14:textId="77777777" w:rsidR="009C1A99" w:rsidRDefault="009C1A99"/>
        </w:tc>
        <w:tc>
          <w:tcPr>
            <w:tcW w:w="352" w:type="dxa"/>
          </w:tcPr>
          <w:p w14:paraId="2D77DD35" w14:textId="77777777" w:rsidR="009C1A99" w:rsidRDefault="009C1A99"/>
        </w:tc>
        <w:tc>
          <w:tcPr>
            <w:tcW w:w="10275" w:type="dxa"/>
          </w:tcPr>
          <w:p w14:paraId="6A6DFE23" w14:textId="77777777" w:rsidR="009C1A99" w:rsidRPr="008236A5" w:rsidRDefault="008236A5" w:rsidP="001A5DC9">
            <w:pPr>
              <w:pStyle w:val="Heading1"/>
              <w:spacing w:before="0" w:after="40"/>
              <w:rPr>
                <w:rFonts w:ascii="PT Sans Narrow" w:hAnsi="PT Sans Narrow"/>
                <w:sz w:val="28"/>
                <w:szCs w:val="28"/>
              </w:rPr>
            </w:pPr>
            <w:r w:rsidRPr="008236A5">
              <w:rPr>
                <w:rFonts w:ascii="PT Sans Narrow" w:hAnsi="PT Sans Narrow"/>
                <w:sz w:val="28"/>
                <w:szCs w:val="28"/>
              </w:rPr>
              <w:t>Mechanical Design and Fabrication Experience</w:t>
            </w:r>
          </w:p>
          <w:p w14:paraId="0731DF2E" w14:textId="055FEF38" w:rsidR="008236A5" w:rsidRPr="008236A5" w:rsidRDefault="00644B6D" w:rsidP="008236A5">
            <w:pPr>
              <w:pStyle w:val="Heading2"/>
              <w:spacing w:before="60" w:after="60"/>
              <w:rPr>
                <w:rFonts w:ascii="PT Sans Narrow" w:hAnsi="PT Sans Narrow"/>
                <w:sz w:val="24"/>
                <w:szCs w:val="24"/>
              </w:rPr>
            </w:pPr>
            <w:sdt>
              <w:sdtPr>
                <w:rPr>
                  <w:rFonts w:ascii="PT Sans Narrow" w:hAnsi="PT Sans Narrow"/>
                  <w:sz w:val="24"/>
                  <w:szCs w:val="24"/>
                </w:rPr>
                <w:id w:val="1365094831"/>
                <w:placeholder>
                  <w:docPart w:val="DFFE0A135FAC694AAB583CAE1B4E6BC4"/>
                </w:placeholder>
              </w:sdtPr>
              <w:sdtEndPr/>
              <w:sdtContent>
                <w:r w:rsidR="008236A5" w:rsidRPr="008236A5">
                  <w:rPr>
                    <w:rFonts w:ascii="PT Sans Narrow" w:hAnsi="PT Sans Narrow"/>
                    <w:sz w:val="24"/>
                    <w:szCs w:val="24"/>
                  </w:rPr>
                  <w:t>Penn Electric Racing</w:t>
                </w:r>
                <w:r w:rsidR="00C74A10">
                  <w:rPr>
                    <w:rFonts w:ascii="PT Sans Narrow" w:hAnsi="PT Sans Narrow"/>
                    <w:sz w:val="24"/>
                    <w:szCs w:val="24"/>
                  </w:rPr>
                  <w:t xml:space="preserve"> – Formula SAE</w:t>
                </w:r>
              </w:sdtContent>
            </w:sdt>
            <w:r w:rsidR="008236A5" w:rsidRPr="008236A5">
              <w:rPr>
                <w:rFonts w:ascii="PT Sans Narrow" w:hAnsi="PT Sans Narrow"/>
                <w:sz w:val="24"/>
                <w:szCs w:val="24"/>
              </w:rPr>
              <w:tab/>
              <w:t>January 2015 - Present</w:t>
            </w:r>
          </w:p>
          <w:sdt>
            <w:sdtPr>
              <w:id w:val="-594935319"/>
              <w:placeholder>
                <w:docPart w:val="C3D334057DC5B04586C0C0C612CC8118"/>
              </w:placeholder>
            </w:sdtPr>
            <w:sdtEndPr>
              <w:rPr>
                <w:rFonts w:ascii="Arial" w:hAnsi="Arial" w:cs="Arial"/>
              </w:rPr>
            </w:sdtEndPr>
            <w:sdtContent>
              <w:p w14:paraId="1F4B9BA3" w14:textId="6FFF8C38" w:rsidR="008236A5" w:rsidRDefault="00C74A10" w:rsidP="008236A5">
                <w:pPr>
                  <w:pStyle w:val="BodyText"/>
                  <w:spacing w:after="14" w:line="240" w:lineRule="auto"/>
                  <w:rPr>
                    <w:rFonts w:ascii="Arial" w:hAnsi="Arial" w:cs="Arial"/>
                  </w:rPr>
                </w:pPr>
                <w:r>
                  <w:rPr>
                    <w:rFonts w:ascii="Arial" w:hAnsi="Arial" w:cs="Arial"/>
                  </w:rPr>
                  <w:t>Design of pedal box</w:t>
                </w:r>
              </w:p>
              <w:p w14:paraId="329E9156" w14:textId="77777777" w:rsidR="008236A5" w:rsidRPr="00BF6E4C" w:rsidRDefault="008236A5" w:rsidP="008236A5">
                <w:pPr>
                  <w:pStyle w:val="BodyText"/>
                  <w:spacing w:after="60" w:line="240" w:lineRule="auto"/>
                  <w:rPr>
                    <w:rFonts w:ascii="Arial" w:hAnsi="Arial" w:cs="Arial"/>
                  </w:rPr>
                </w:pPr>
                <w:r w:rsidRPr="00BF6E4C">
                  <w:rPr>
                    <w:rFonts w:ascii="Arial" w:hAnsi="Arial" w:cs="Arial"/>
                  </w:rPr>
                  <w:t>Aid with machining of components</w:t>
                </w:r>
                <w:r>
                  <w:rPr>
                    <w:rFonts w:ascii="Arial" w:hAnsi="Arial" w:cs="Arial"/>
                  </w:rPr>
                  <w:t xml:space="preserve"> and assembly</w:t>
                </w:r>
                <w:r w:rsidRPr="00BF6E4C">
                  <w:rPr>
                    <w:rFonts w:ascii="Arial" w:hAnsi="Arial" w:cs="Arial"/>
                  </w:rPr>
                  <w:t xml:space="preserve"> for competition car</w:t>
                </w:r>
              </w:p>
              <w:p w14:paraId="3E435D1A" w14:textId="77777777" w:rsidR="008236A5" w:rsidRPr="008236A5" w:rsidRDefault="00644B6D" w:rsidP="008236A5">
                <w:pPr>
                  <w:pStyle w:val="Heading2"/>
                  <w:spacing w:before="40" w:after="40"/>
                  <w:rPr>
                    <w:rFonts w:ascii="PT Sans Narrow" w:hAnsi="PT Sans Narrow"/>
                    <w:sz w:val="24"/>
                    <w:szCs w:val="24"/>
                  </w:rPr>
                </w:pPr>
                <w:sdt>
                  <w:sdtPr>
                    <w:rPr>
                      <w:rFonts w:ascii="PT Sans Narrow" w:hAnsi="PT Sans Narrow"/>
                      <w:sz w:val="24"/>
                      <w:szCs w:val="24"/>
                    </w:rPr>
                    <w:id w:val="150495763"/>
                    <w:placeholder>
                      <w:docPart w:val="8EC2E94924E6FB489E9C9C50A9562996"/>
                    </w:placeholder>
                  </w:sdtPr>
                  <w:sdtEndPr/>
                  <w:sdtContent>
                    <w:r w:rsidR="008236A5" w:rsidRPr="008236A5">
                      <w:rPr>
                        <w:rFonts w:ascii="PT Sans Narrow" w:hAnsi="PT Sans Narrow"/>
                        <w:sz w:val="24"/>
                        <w:szCs w:val="24"/>
                      </w:rPr>
                      <w:t>Gamma -Type Stirling Engine</w:t>
                    </w:r>
                  </w:sdtContent>
                </w:sdt>
                <w:r w:rsidR="008236A5" w:rsidRPr="008236A5">
                  <w:rPr>
                    <w:rFonts w:ascii="PT Sans Narrow" w:hAnsi="PT Sans Narrow"/>
                    <w:sz w:val="24"/>
                    <w:szCs w:val="24"/>
                  </w:rPr>
                  <w:tab/>
                  <w:t>September 2014 – December 2014</w:t>
                </w:r>
              </w:p>
              <w:sdt>
                <w:sdtPr>
                  <w:id w:val="-875618716"/>
                  <w:placeholder>
                    <w:docPart w:val="A79D3D7691A2374A8E6FE15EA6E1E63F"/>
                  </w:placeholder>
                </w:sdtPr>
                <w:sdtEndPr>
                  <w:rPr>
                    <w:rFonts w:ascii="Arial" w:hAnsi="Arial" w:cs="Arial"/>
                  </w:rPr>
                </w:sdtEndPr>
                <w:sdtContent>
                  <w:p w14:paraId="15EA5703" w14:textId="77777777" w:rsidR="00CD42C2" w:rsidRDefault="008236A5" w:rsidP="008236A5">
                    <w:pPr>
                      <w:pStyle w:val="BodyText"/>
                      <w:spacing w:after="40" w:line="240" w:lineRule="auto"/>
                      <w:rPr>
                        <w:rFonts w:ascii="Arial" w:hAnsi="Arial" w:cs="Arial"/>
                      </w:rPr>
                    </w:pPr>
                    <w:r w:rsidRPr="00BF6E4C">
                      <w:rPr>
                        <w:rFonts w:ascii="Arial" w:hAnsi="Arial" w:cs="Arial"/>
                      </w:rPr>
                      <w:t>Designed</w:t>
                    </w:r>
                    <w:r>
                      <w:rPr>
                        <w:rFonts w:ascii="Arial" w:hAnsi="Arial" w:cs="Arial"/>
                      </w:rPr>
                      <w:t xml:space="preserve"> and machined stirling engine, C</w:t>
                    </w:r>
                    <w:r w:rsidRPr="00BF6E4C">
                      <w:rPr>
                        <w:rFonts w:ascii="Arial" w:hAnsi="Arial" w:cs="Arial"/>
                      </w:rPr>
                      <w:t>omponents made of aluminum, steel, and brass. Ran at 1100 rpm.</w:t>
                    </w:r>
                  </w:p>
                  <w:p w14:paraId="1F46883F" w14:textId="7CC3BD69" w:rsidR="00CD42C2" w:rsidRPr="008236A5" w:rsidRDefault="00644B6D" w:rsidP="00CD42C2">
                    <w:pPr>
                      <w:pStyle w:val="Heading2"/>
                      <w:spacing w:before="40" w:after="60"/>
                      <w:rPr>
                        <w:rFonts w:ascii="PT Sans Narrow" w:hAnsi="PT Sans Narrow"/>
                        <w:sz w:val="24"/>
                        <w:szCs w:val="24"/>
                      </w:rPr>
                    </w:pPr>
                    <w:sdt>
                      <w:sdtPr>
                        <w:rPr>
                          <w:rFonts w:ascii="PT Sans Narrow" w:hAnsi="PT Sans Narrow"/>
                          <w:sz w:val="24"/>
                          <w:szCs w:val="24"/>
                        </w:rPr>
                        <w:id w:val="-380330205"/>
                        <w:placeholder>
                          <w:docPart w:val="48CD30976EBF664491332C48F3E5FA95"/>
                        </w:placeholder>
                      </w:sdtPr>
                      <w:sdtEndPr/>
                      <w:sdtContent>
                        <w:r w:rsidR="00C74A10">
                          <w:rPr>
                            <w:rFonts w:ascii="PT Sans Narrow" w:hAnsi="PT Sans Narrow"/>
                            <w:sz w:val="24"/>
                            <w:szCs w:val="24"/>
                          </w:rPr>
                          <w:t>Vertical Axis Wind Turbine</w:t>
                        </w:r>
                      </w:sdtContent>
                    </w:sdt>
                    <w:r w:rsidR="00CD42C2" w:rsidRPr="008236A5">
                      <w:rPr>
                        <w:rFonts w:ascii="PT Sans Narrow" w:hAnsi="PT Sans Narrow"/>
                        <w:sz w:val="24"/>
                        <w:szCs w:val="24"/>
                      </w:rPr>
                      <w:tab/>
                    </w:r>
                    <w:r w:rsidR="00C74A10">
                      <w:rPr>
                        <w:rFonts w:ascii="PT Sans Narrow" w:hAnsi="PT Sans Narrow"/>
                        <w:sz w:val="24"/>
                        <w:szCs w:val="24"/>
                      </w:rPr>
                      <w:t>October</w:t>
                    </w:r>
                    <w:r w:rsidR="00CD42C2" w:rsidRPr="008236A5">
                      <w:rPr>
                        <w:rFonts w:ascii="PT Sans Narrow" w:hAnsi="PT Sans Narrow"/>
                        <w:sz w:val="24"/>
                        <w:szCs w:val="24"/>
                      </w:rPr>
                      <w:t xml:space="preserve"> 2015</w:t>
                    </w:r>
                  </w:p>
                  <w:p w14:paraId="6FE5999F" w14:textId="356B58CD" w:rsidR="00CD42C2" w:rsidRDefault="00C74A10" w:rsidP="00CD42C2">
                    <w:pPr>
                      <w:pStyle w:val="BodyText"/>
                      <w:spacing w:after="40" w:line="240" w:lineRule="auto"/>
                      <w:rPr>
                        <w:rFonts w:ascii="Arial" w:hAnsi="Arial" w:cs="Arial"/>
                      </w:rPr>
                    </w:pPr>
                    <w:r>
                      <w:rPr>
                        <w:rFonts w:ascii="Arial" w:hAnsi="Arial" w:cs="Arial"/>
                      </w:rPr>
                      <w:t>Design, analysis, and fabrication of vertical axis wind turbine</w:t>
                    </w:r>
                  </w:p>
                  <w:p w14:paraId="395771E2" w14:textId="309D5C35" w:rsidR="008236A5" w:rsidRPr="00BF6E4C" w:rsidRDefault="00C74A10" w:rsidP="00CD42C2">
                    <w:pPr>
                      <w:pStyle w:val="BodyText"/>
                      <w:spacing w:after="60" w:line="240" w:lineRule="auto"/>
                      <w:rPr>
                        <w:rFonts w:ascii="Arial" w:hAnsi="Arial" w:cs="Arial"/>
                      </w:rPr>
                    </w:pPr>
                    <w:r>
                      <w:rPr>
                        <w:rFonts w:ascii="Arial" w:hAnsi="Arial" w:cs="Arial"/>
                      </w:rPr>
                      <w:t>Tested small scale Darrieus, Savonius,</w:t>
                    </w:r>
                    <w:bookmarkStart w:id="0" w:name="_GoBack"/>
                    <w:bookmarkEnd w:id="0"/>
                    <w:r>
                      <w:rPr>
                        <w:rFonts w:ascii="Arial" w:hAnsi="Arial" w:cs="Arial"/>
                      </w:rPr>
                      <w:t xml:space="preserve"> and hybrid type; built full scale Savonius type</w:t>
                    </w:r>
                  </w:p>
                </w:sdtContent>
              </w:sdt>
            </w:sdtContent>
          </w:sdt>
          <w:p w14:paraId="6AB8B0DC" w14:textId="77777777" w:rsidR="008236A5" w:rsidRPr="008236A5" w:rsidRDefault="00644B6D" w:rsidP="008236A5">
            <w:pPr>
              <w:pStyle w:val="Heading2"/>
              <w:spacing w:before="40" w:after="40"/>
              <w:rPr>
                <w:rFonts w:ascii="PT Sans Narrow" w:hAnsi="PT Sans Narrow"/>
                <w:sz w:val="24"/>
                <w:szCs w:val="24"/>
              </w:rPr>
            </w:pPr>
            <w:sdt>
              <w:sdtPr>
                <w:rPr>
                  <w:rFonts w:ascii="PT Sans Narrow" w:hAnsi="PT Sans Narrow"/>
                  <w:sz w:val="24"/>
                  <w:szCs w:val="24"/>
                </w:rPr>
                <w:id w:val="560297589"/>
                <w:placeholder>
                  <w:docPart w:val="7A7F464737E02448BFB3C5DDE4F76CEB"/>
                </w:placeholder>
              </w:sdtPr>
              <w:sdtEndPr/>
              <w:sdtContent>
                <w:r w:rsidR="008236A5" w:rsidRPr="008236A5">
                  <w:rPr>
                    <w:rFonts w:ascii="PT Sans Narrow" w:hAnsi="PT Sans Narrow"/>
                    <w:sz w:val="24"/>
                    <w:szCs w:val="24"/>
                  </w:rPr>
                  <w:t>World Championship FIRST Robotics Team</w:t>
                </w:r>
              </w:sdtContent>
            </w:sdt>
            <w:r w:rsidR="008236A5" w:rsidRPr="008236A5">
              <w:rPr>
                <w:rFonts w:ascii="PT Sans Narrow" w:hAnsi="PT Sans Narrow"/>
                <w:sz w:val="24"/>
                <w:szCs w:val="24"/>
              </w:rPr>
              <w:tab/>
              <w:t>2011 - 2013</w:t>
            </w:r>
          </w:p>
          <w:sdt>
            <w:sdtPr>
              <w:id w:val="-800841191"/>
              <w:placeholder>
                <w:docPart w:val="CB8DF1D0199DEB46A5E364118DA8B726"/>
              </w:placeholder>
            </w:sdtPr>
            <w:sdtEndPr/>
            <w:sdtContent>
              <w:p w14:paraId="4A65C5E2" w14:textId="77777777" w:rsidR="008236A5" w:rsidRDefault="008236A5" w:rsidP="00733286">
                <w:pPr>
                  <w:pStyle w:val="BodyText"/>
                  <w:spacing w:after="20" w:line="240" w:lineRule="auto"/>
                  <w:rPr>
                    <w:rFonts w:ascii="Arial" w:hAnsi="Arial" w:cs="Arial"/>
                  </w:rPr>
                </w:pPr>
                <w:r w:rsidRPr="00BF6E4C">
                  <w:rPr>
                    <w:rFonts w:ascii="Arial" w:hAnsi="Arial" w:cs="Arial"/>
                  </w:rPr>
                  <w:t xml:space="preserve">Designed and </w:t>
                </w:r>
                <w:r w:rsidRPr="008236A5">
                  <w:rPr>
                    <w:rFonts w:ascii="Arial" w:hAnsi="Arial" w:cs="Arial"/>
                    <w:szCs w:val="20"/>
                  </w:rPr>
                  <w:t>built</w:t>
                </w:r>
                <w:r>
                  <w:rPr>
                    <w:rFonts w:ascii="Arial" w:hAnsi="Arial" w:cs="Arial"/>
                  </w:rPr>
                  <w:t xml:space="preserve"> two</w:t>
                </w:r>
                <w:r w:rsidRPr="00BF6E4C">
                  <w:rPr>
                    <w:rFonts w:ascii="Arial" w:hAnsi="Arial" w:cs="Arial"/>
                  </w:rPr>
                  <w:t xml:space="preserve"> 120 pound robot</w:t>
                </w:r>
                <w:r>
                  <w:rPr>
                    <w:rFonts w:ascii="Arial" w:hAnsi="Arial" w:cs="Arial"/>
                  </w:rPr>
                  <w:t>s for FIRST (For Inspiration and Recognition of Science and Technology)</w:t>
                </w:r>
              </w:p>
              <w:p w14:paraId="3D654066" w14:textId="77777777" w:rsidR="009C1A99" w:rsidRDefault="008236A5" w:rsidP="001A5DC9">
                <w:pPr>
                  <w:pStyle w:val="BodyText"/>
                  <w:spacing w:before="20" w:after="0" w:line="240" w:lineRule="auto"/>
                </w:pPr>
                <w:r>
                  <w:rPr>
                    <w:rFonts w:ascii="Arial" w:hAnsi="Arial" w:cs="Arial"/>
                  </w:rPr>
                  <w:t>Competed at FIRST World Championship after 2012 Palmetto Regional win</w:t>
                </w:r>
              </w:p>
            </w:sdtContent>
          </w:sdt>
        </w:tc>
      </w:tr>
      <w:tr w:rsidR="009C1A99" w14:paraId="0B3C16AE" w14:textId="77777777">
        <w:trPr>
          <w:trHeight w:hRule="exact" w:val="288"/>
        </w:trPr>
        <w:tc>
          <w:tcPr>
            <w:tcW w:w="173" w:type="dxa"/>
          </w:tcPr>
          <w:p w14:paraId="56A8978F" w14:textId="77777777" w:rsidR="009C1A99" w:rsidRDefault="009C1A99"/>
        </w:tc>
        <w:tc>
          <w:tcPr>
            <w:tcW w:w="352" w:type="dxa"/>
          </w:tcPr>
          <w:p w14:paraId="1CCB3945" w14:textId="77777777" w:rsidR="009C1A99" w:rsidRDefault="009C1A99"/>
        </w:tc>
        <w:tc>
          <w:tcPr>
            <w:tcW w:w="10275" w:type="dxa"/>
          </w:tcPr>
          <w:p w14:paraId="3B60CA42" w14:textId="77777777" w:rsidR="009C1A99" w:rsidRDefault="009C1A99"/>
        </w:tc>
      </w:tr>
      <w:tr w:rsidR="009C1A99" w14:paraId="446D8A1B" w14:textId="77777777">
        <w:tc>
          <w:tcPr>
            <w:tcW w:w="173" w:type="dxa"/>
            <w:shd w:val="clear" w:color="auto" w:fill="989AAC" w:themeFill="accent4"/>
          </w:tcPr>
          <w:p w14:paraId="1B3EB661" w14:textId="77777777" w:rsidR="009C1A99" w:rsidRDefault="009C1A99"/>
        </w:tc>
        <w:tc>
          <w:tcPr>
            <w:tcW w:w="352" w:type="dxa"/>
          </w:tcPr>
          <w:p w14:paraId="4FE75E4F" w14:textId="77777777" w:rsidR="009C1A99" w:rsidRDefault="009C1A99"/>
        </w:tc>
        <w:tc>
          <w:tcPr>
            <w:tcW w:w="10275" w:type="dxa"/>
          </w:tcPr>
          <w:p w14:paraId="7A19E9F1" w14:textId="77777777" w:rsidR="009C1A99" w:rsidRPr="008236A5" w:rsidRDefault="008236A5" w:rsidP="001A5DC9">
            <w:pPr>
              <w:pStyle w:val="Heading1"/>
              <w:spacing w:before="0" w:after="40"/>
              <w:rPr>
                <w:rFonts w:ascii="PT Sans Narrow" w:hAnsi="PT Sans Narrow"/>
                <w:sz w:val="28"/>
                <w:szCs w:val="28"/>
              </w:rPr>
            </w:pPr>
            <w:r w:rsidRPr="008236A5">
              <w:rPr>
                <w:rFonts w:ascii="PT Sans Narrow" w:hAnsi="PT Sans Narrow"/>
                <w:sz w:val="28"/>
                <w:szCs w:val="28"/>
              </w:rPr>
              <w:t>Professional Experience</w:t>
            </w:r>
          </w:p>
          <w:sdt>
            <w:sdtPr>
              <w:rPr>
                <w:b/>
                <w:bCs/>
              </w:rPr>
              <w:id w:val="9459753"/>
              <w:placeholder>
                <w:docPart w:val="047E74E7054F6D4A87E2BE31A9F2CCE5"/>
              </w:placeholder>
            </w:sdtPr>
            <w:sdtEndPr>
              <w:rPr>
                <w:b w:val="0"/>
                <w:bCs w:val="0"/>
              </w:rPr>
            </w:sdtEndPr>
            <w:sdtContent>
              <w:sdt>
                <w:sdtPr>
                  <w:rPr>
                    <w:b/>
                    <w:bCs/>
                  </w:rPr>
                  <w:id w:val="9459748"/>
                  <w:placeholder>
                    <w:docPart w:val="F6F88CC02838BC4298182C961455D47B"/>
                  </w:placeholder>
                </w:sdtPr>
                <w:sdtEndPr>
                  <w:rPr>
                    <w:b w:val="0"/>
                    <w:bCs w:val="0"/>
                  </w:rPr>
                </w:sdtEndPr>
                <w:sdtContent>
                  <w:sdt>
                    <w:sdtPr>
                      <w:rPr>
                        <w:rFonts w:ascii="PT Sans Narrow" w:hAnsi="PT Sans Narrow"/>
                        <w:sz w:val="28"/>
                        <w:szCs w:val="28"/>
                      </w:rPr>
                      <w:id w:val="192729463"/>
                      <w:placeholder>
                        <w:docPart w:val="479409F0AC84FB449D23B9586D2334ED"/>
                      </w:placeholder>
                    </w:sdtPr>
                    <w:sdtEndPr>
                      <w:rPr>
                        <w:sz w:val="24"/>
                        <w:szCs w:val="24"/>
                      </w:rPr>
                    </w:sdtEndPr>
                    <w:sdtContent>
                      <w:p w14:paraId="3823F663" w14:textId="196ACAA1" w:rsidR="004C22E5" w:rsidRPr="008236A5" w:rsidRDefault="004C22E5" w:rsidP="004C22E5">
                        <w:pPr>
                          <w:pStyle w:val="BodyText"/>
                          <w:spacing w:before="100" w:after="60" w:line="240" w:lineRule="auto"/>
                          <w:rPr>
                            <w:rFonts w:ascii="PT Sans Narrow" w:hAnsi="PT Sans Narrow"/>
                            <w:b/>
                            <w:sz w:val="24"/>
                            <w:szCs w:val="24"/>
                          </w:rPr>
                        </w:pPr>
                        <w:r>
                          <w:rPr>
                            <w:rFonts w:ascii="PT Sans Narrow" w:hAnsi="PT Sans Narrow"/>
                            <w:b/>
                            <w:sz w:val="24"/>
                            <w:szCs w:val="24"/>
                          </w:rPr>
                          <w:t>Bossa</w:t>
                        </w:r>
                        <w:r w:rsidR="00E95755">
                          <w:rPr>
                            <w:rFonts w:ascii="PT Sans Narrow" w:hAnsi="PT Sans Narrow"/>
                            <w:b/>
                            <w:sz w:val="24"/>
                            <w:szCs w:val="24"/>
                          </w:rPr>
                          <w:t xml:space="preserve"> </w:t>
                        </w:r>
                        <w:r>
                          <w:rPr>
                            <w:rFonts w:ascii="PT Sans Narrow" w:hAnsi="PT Sans Narrow"/>
                            <w:b/>
                            <w:sz w:val="24"/>
                            <w:szCs w:val="24"/>
                          </w:rPr>
                          <w:t>Nova Robotics Mechanical Engineering Intern</w:t>
                        </w:r>
                        <w:r w:rsidRPr="008236A5">
                          <w:rPr>
                            <w:rFonts w:ascii="PT Sans Narrow" w:hAnsi="PT Sans Narrow"/>
                            <w:b/>
                            <w:sz w:val="24"/>
                            <w:szCs w:val="24"/>
                          </w:rPr>
                          <w:t xml:space="preserve">      </w:t>
                        </w:r>
                        <w:r>
                          <w:rPr>
                            <w:rFonts w:ascii="PT Sans Narrow" w:hAnsi="PT Sans Narrow"/>
                            <w:b/>
                            <w:sz w:val="24"/>
                            <w:szCs w:val="24"/>
                          </w:rPr>
                          <w:t xml:space="preserve">         </w:t>
                        </w:r>
                        <w:r w:rsidR="00E95755">
                          <w:rPr>
                            <w:rFonts w:ascii="PT Sans Narrow" w:hAnsi="PT Sans Narrow"/>
                            <w:b/>
                            <w:sz w:val="24"/>
                            <w:szCs w:val="24"/>
                          </w:rPr>
                          <w:t xml:space="preserve">                    </w:t>
                        </w:r>
                        <w:r>
                          <w:rPr>
                            <w:rFonts w:ascii="PT Sans Narrow" w:hAnsi="PT Sans Narrow"/>
                            <w:b/>
                            <w:sz w:val="24"/>
                            <w:szCs w:val="24"/>
                          </w:rPr>
                          <w:t xml:space="preserve"> </w:t>
                        </w:r>
                        <w:r w:rsidR="00E95755">
                          <w:rPr>
                            <w:rFonts w:ascii="PT Sans Narrow" w:hAnsi="PT Sans Narrow"/>
                            <w:b/>
                            <w:sz w:val="24"/>
                            <w:szCs w:val="24"/>
                          </w:rPr>
                          <w:t xml:space="preserve"> </w:t>
                        </w:r>
                        <w:r>
                          <w:rPr>
                            <w:rFonts w:ascii="PT Sans Narrow" w:hAnsi="PT Sans Narrow"/>
                            <w:b/>
                            <w:sz w:val="24"/>
                            <w:szCs w:val="24"/>
                          </w:rPr>
                          <w:t>May 2015</w:t>
                        </w:r>
                        <w:r w:rsidRPr="008236A5">
                          <w:rPr>
                            <w:rFonts w:ascii="PT Sans Narrow" w:hAnsi="PT Sans Narrow"/>
                            <w:b/>
                            <w:sz w:val="24"/>
                            <w:szCs w:val="24"/>
                          </w:rPr>
                          <w:t xml:space="preserve"> – </w:t>
                        </w:r>
                        <w:r>
                          <w:rPr>
                            <w:rFonts w:ascii="PT Sans Narrow" w:hAnsi="PT Sans Narrow"/>
                            <w:b/>
                            <w:sz w:val="24"/>
                            <w:szCs w:val="24"/>
                          </w:rPr>
                          <w:t>August 2015</w:t>
                        </w:r>
                      </w:p>
                      <w:p w14:paraId="6A15BCE3" w14:textId="41AC972F" w:rsidR="00E95755" w:rsidRDefault="00E95755" w:rsidP="004C22E5">
                        <w:pPr>
                          <w:pStyle w:val="BodyText"/>
                          <w:spacing w:after="0"/>
                          <w:rPr>
                            <w:rFonts w:ascii="Arial" w:hAnsi="Arial" w:cs="Arial"/>
                          </w:rPr>
                        </w:pPr>
                        <w:r>
                          <w:rPr>
                            <w:rFonts w:ascii="Arial" w:hAnsi="Arial" w:cs="Arial"/>
                          </w:rPr>
                          <w:t>Design and fabrication of sensor mounts for production robots</w:t>
                        </w:r>
                      </w:p>
                      <w:p w14:paraId="50AADE6C" w14:textId="40F249B9" w:rsidR="00CD42C2" w:rsidRDefault="00CD42C2" w:rsidP="004C22E5">
                        <w:pPr>
                          <w:pStyle w:val="BodyText"/>
                          <w:spacing w:after="0"/>
                          <w:rPr>
                            <w:rFonts w:ascii="Arial" w:hAnsi="Arial" w:cs="Arial"/>
                          </w:rPr>
                        </w:pPr>
                        <w:r>
                          <w:rPr>
                            <w:rFonts w:ascii="Arial" w:hAnsi="Arial" w:cs="Arial"/>
                          </w:rPr>
                          <w:t>Aided with assembly of three production robots</w:t>
                        </w:r>
                      </w:p>
                      <w:p w14:paraId="0F11946B" w14:textId="38CD7E64" w:rsidR="00E95755" w:rsidRPr="008236A5" w:rsidRDefault="00E95755" w:rsidP="00E95755">
                        <w:pPr>
                          <w:pStyle w:val="BodyText"/>
                          <w:spacing w:before="100" w:after="60" w:line="240" w:lineRule="auto"/>
                          <w:rPr>
                            <w:rFonts w:ascii="PT Sans Narrow" w:hAnsi="PT Sans Narrow"/>
                            <w:b/>
                            <w:sz w:val="24"/>
                            <w:szCs w:val="24"/>
                          </w:rPr>
                        </w:pPr>
                        <w:r>
                          <w:rPr>
                            <w:rFonts w:ascii="PT Sans Narrow" w:hAnsi="PT Sans Narrow"/>
                            <w:b/>
                            <w:sz w:val="24"/>
                            <w:szCs w:val="24"/>
                          </w:rPr>
                          <w:t xml:space="preserve">Machine Shop Assistant                                                                                          August 2015 </w:t>
                        </w:r>
                        <w:r w:rsidRPr="008236A5">
                          <w:rPr>
                            <w:rFonts w:ascii="PT Sans Narrow" w:hAnsi="PT Sans Narrow"/>
                            <w:b/>
                            <w:sz w:val="24"/>
                            <w:szCs w:val="24"/>
                          </w:rPr>
                          <w:t>–</w:t>
                        </w:r>
                        <w:r>
                          <w:rPr>
                            <w:rFonts w:ascii="PT Sans Narrow" w:hAnsi="PT Sans Narrow"/>
                            <w:b/>
                            <w:sz w:val="24"/>
                            <w:szCs w:val="24"/>
                          </w:rPr>
                          <w:t xml:space="preserve"> Present</w:t>
                        </w:r>
                      </w:p>
                      <w:p w14:paraId="6B871DEB" w14:textId="0FC17E13" w:rsidR="004C22E5" w:rsidRPr="004C22E5" w:rsidRDefault="00CD42C2" w:rsidP="00E95755">
                        <w:pPr>
                          <w:pStyle w:val="BodyText"/>
                          <w:spacing w:after="0"/>
                          <w:rPr>
                            <w:rFonts w:ascii="Arial" w:hAnsi="Arial" w:cs="Arial"/>
                          </w:rPr>
                        </w:pPr>
                        <w:r>
                          <w:rPr>
                            <w:rFonts w:ascii="Arial" w:hAnsi="Arial" w:cs="Arial"/>
                          </w:rPr>
                          <w:t>Help students learning to operate manual mills, manual lathes, and hybrid CNC mills</w:t>
                        </w:r>
                      </w:p>
                    </w:sdtContent>
                  </w:sdt>
                  <w:p w14:paraId="4F30BC4F" w14:textId="28138426" w:rsidR="008236A5" w:rsidRPr="008236A5" w:rsidRDefault="008236A5" w:rsidP="008236A5">
                    <w:pPr>
                      <w:pStyle w:val="Heading2"/>
                      <w:spacing w:before="40" w:after="60"/>
                      <w:rPr>
                        <w:rFonts w:ascii="PT Sans Narrow" w:hAnsi="PT Sans Narrow"/>
                        <w:sz w:val="24"/>
                        <w:szCs w:val="24"/>
                      </w:rPr>
                    </w:pPr>
                    <w:r w:rsidRPr="008236A5">
                      <w:rPr>
                        <w:rFonts w:ascii="PT Sans Narrow" w:hAnsi="PT Sans Narrow"/>
                        <w:sz w:val="24"/>
                        <w:szCs w:val="24"/>
                      </w:rPr>
                      <w:t>Teaching Assistant: Introduction to Scientific Computing</w:t>
                    </w:r>
                    <w:r w:rsidRPr="008236A5">
                      <w:rPr>
                        <w:rFonts w:ascii="PT Sans Narrow" w:hAnsi="PT Sans Narrow"/>
                        <w:sz w:val="24"/>
                        <w:szCs w:val="24"/>
                      </w:rPr>
                      <w:tab/>
                    </w:r>
                    <w:r>
                      <w:rPr>
                        <w:rFonts w:ascii="PT Sans Narrow" w:hAnsi="PT Sans Narrow"/>
                        <w:sz w:val="24"/>
                        <w:szCs w:val="24"/>
                      </w:rPr>
                      <w:t xml:space="preserve">  </w:t>
                    </w:r>
                    <w:r w:rsidR="00E95755">
                      <w:rPr>
                        <w:rFonts w:ascii="PT Sans Narrow" w:hAnsi="PT Sans Narrow"/>
                        <w:sz w:val="24"/>
                        <w:szCs w:val="24"/>
                      </w:rPr>
                      <w:t xml:space="preserve">           August 2014 – P</w:t>
                    </w:r>
                    <w:r w:rsidRPr="008236A5">
                      <w:rPr>
                        <w:rFonts w:ascii="PT Sans Narrow" w:hAnsi="PT Sans Narrow"/>
                        <w:sz w:val="24"/>
                        <w:szCs w:val="24"/>
                      </w:rPr>
                      <w:t>resent</w:t>
                    </w:r>
                  </w:p>
                  <w:sdt>
                    <w:sdtPr>
                      <w:id w:val="646165364"/>
                      <w:placeholder>
                        <w:docPart w:val="4D844780B1BADB41BD6C28FCEAC23C90"/>
                      </w:placeholder>
                    </w:sdtPr>
                    <w:sdtEndPr>
                      <w:rPr>
                        <w:rFonts w:ascii="Arial" w:hAnsi="Arial" w:cs="Arial"/>
                      </w:rPr>
                    </w:sdtEndPr>
                    <w:sdtContent>
                      <w:p w14:paraId="1BB502FC" w14:textId="77777777" w:rsidR="008236A5" w:rsidRPr="008236A5" w:rsidRDefault="008236A5" w:rsidP="008236A5">
                        <w:pPr>
                          <w:pStyle w:val="BodyText"/>
                          <w:spacing w:after="60" w:line="240" w:lineRule="auto"/>
                          <w:rPr>
                            <w:rFonts w:ascii="Arial" w:hAnsi="Arial" w:cs="Arial"/>
                          </w:rPr>
                        </w:pPr>
                        <w:r w:rsidRPr="008236A5">
                          <w:rPr>
                            <w:rFonts w:ascii="Arial" w:hAnsi="Arial" w:cs="Arial"/>
                          </w:rPr>
                          <w:t>Course serves as an introduction to MATLAB for engineering students</w:t>
                        </w:r>
                      </w:p>
                      <w:p w14:paraId="0A4040B0" w14:textId="77777777" w:rsidR="008236A5" w:rsidRPr="008236A5" w:rsidRDefault="008236A5" w:rsidP="008236A5">
                        <w:pPr>
                          <w:pStyle w:val="BodyText"/>
                          <w:spacing w:after="60" w:line="240" w:lineRule="auto"/>
                          <w:rPr>
                            <w:rFonts w:ascii="Arial" w:hAnsi="Arial" w:cs="Arial"/>
                          </w:rPr>
                        </w:pPr>
                        <w:r w:rsidRPr="008236A5">
                          <w:rPr>
                            <w:rFonts w:ascii="Arial" w:hAnsi="Arial" w:cs="Arial"/>
                          </w:rPr>
                          <w:t>Create exams and quizzes, Hold office hours and recitation, and grade homework and exams.</w:t>
                        </w:r>
                      </w:p>
                    </w:sdtContent>
                  </w:sdt>
                  <w:p w14:paraId="5DFE49D2" w14:textId="77777777" w:rsidR="008236A5" w:rsidRPr="008236A5" w:rsidRDefault="00644B6D" w:rsidP="008236A5">
                    <w:pPr>
                      <w:pStyle w:val="Heading2"/>
                      <w:spacing w:before="100" w:after="60"/>
                      <w:rPr>
                        <w:rFonts w:ascii="PT Sans Narrow" w:hAnsi="PT Sans Narrow"/>
                        <w:sz w:val="24"/>
                        <w:szCs w:val="24"/>
                      </w:rPr>
                    </w:pPr>
                    <w:sdt>
                      <w:sdtPr>
                        <w:id w:val="-889731803"/>
                        <w:placeholder>
                          <w:docPart w:val="E726ED3E770E0344B25B289EFC3A55BD"/>
                        </w:placeholder>
                      </w:sdtPr>
                      <w:sdtEndPr>
                        <w:rPr>
                          <w:rFonts w:ascii="PT Sans Narrow" w:hAnsi="PT Sans Narrow"/>
                          <w:sz w:val="24"/>
                          <w:szCs w:val="24"/>
                        </w:rPr>
                      </w:sdtEndPr>
                      <w:sdtContent>
                        <w:r w:rsidR="008236A5" w:rsidRPr="008236A5">
                          <w:rPr>
                            <w:rFonts w:ascii="PT Sans Narrow" w:hAnsi="PT Sans Narrow"/>
                            <w:sz w:val="24"/>
                            <w:szCs w:val="24"/>
                          </w:rPr>
                          <w:t>ModLab Research Assistant</w:t>
                        </w:r>
                      </w:sdtContent>
                    </w:sdt>
                    <w:r w:rsidR="008236A5" w:rsidRPr="008236A5">
                      <w:rPr>
                        <w:rFonts w:ascii="PT Sans Narrow" w:hAnsi="PT Sans Narrow"/>
                        <w:sz w:val="24"/>
                        <w:szCs w:val="24"/>
                      </w:rPr>
                      <w:tab/>
                      <w:t xml:space="preserve"> February 2014 – August 2014</w:t>
                    </w:r>
                  </w:p>
                  <w:p w14:paraId="7F62EBBB" w14:textId="77777777" w:rsidR="008236A5" w:rsidRPr="008236A5" w:rsidRDefault="008236A5" w:rsidP="008236A5">
                    <w:pPr>
                      <w:pStyle w:val="BodyText"/>
                      <w:spacing w:after="0"/>
                      <w:rPr>
                        <w:rFonts w:ascii="Arial" w:hAnsi="Arial" w:cs="Arial"/>
                      </w:rPr>
                    </w:pPr>
                    <w:r w:rsidRPr="008236A5">
                      <w:rPr>
                        <w:rFonts w:ascii="Arial" w:hAnsi="Arial" w:cs="Arial"/>
                      </w:rPr>
                      <w:t xml:space="preserve">Reverse engineered a robotic gripper using Solidworks and 3D printing at a GRASP laboratory; </w:t>
                    </w:r>
                  </w:p>
                  <w:p w14:paraId="7E41FC00" w14:textId="4C942CCA" w:rsidR="009C1A99" w:rsidRPr="008236A5" w:rsidRDefault="008236A5" w:rsidP="008236A5">
                    <w:pPr>
                      <w:pStyle w:val="BodyText"/>
                      <w:spacing w:after="0"/>
                      <w:rPr>
                        <w:rFonts w:ascii="Arial" w:hAnsi="Arial" w:cs="Arial"/>
                      </w:rPr>
                    </w:pPr>
                    <w:r w:rsidRPr="008236A5">
                      <w:rPr>
                        <w:rFonts w:ascii="Arial" w:hAnsi="Arial" w:cs="Arial"/>
                      </w:rPr>
                      <w:t>Awarded Research Experience for Undergraduates Grant from NSF</w:t>
                    </w:r>
                  </w:p>
                </w:sdtContent>
              </w:sdt>
            </w:sdtContent>
          </w:sdt>
        </w:tc>
      </w:tr>
      <w:tr w:rsidR="009C1A99" w14:paraId="5B617318" w14:textId="77777777">
        <w:trPr>
          <w:trHeight w:hRule="exact" w:val="288"/>
        </w:trPr>
        <w:tc>
          <w:tcPr>
            <w:tcW w:w="173" w:type="dxa"/>
          </w:tcPr>
          <w:p w14:paraId="3957FC42" w14:textId="77777777" w:rsidR="009C1A99" w:rsidRDefault="009C1A99"/>
        </w:tc>
        <w:tc>
          <w:tcPr>
            <w:tcW w:w="352" w:type="dxa"/>
          </w:tcPr>
          <w:p w14:paraId="7F7550A1" w14:textId="77777777" w:rsidR="009C1A99" w:rsidRDefault="009C1A99"/>
        </w:tc>
        <w:tc>
          <w:tcPr>
            <w:tcW w:w="10275" w:type="dxa"/>
          </w:tcPr>
          <w:p w14:paraId="52A33CD4" w14:textId="77777777" w:rsidR="009C1A99" w:rsidRDefault="009C1A99"/>
        </w:tc>
      </w:tr>
      <w:tr w:rsidR="009C1A99" w14:paraId="186A3DCE" w14:textId="77777777">
        <w:tc>
          <w:tcPr>
            <w:tcW w:w="173" w:type="dxa"/>
            <w:shd w:val="clear" w:color="auto" w:fill="F5C201" w:themeFill="accent2"/>
          </w:tcPr>
          <w:p w14:paraId="44895701" w14:textId="77777777" w:rsidR="009C1A99" w:rsidRDefault="009C1A99"/>
        </w:tc>
        <w:tc>
          <w:tcPr>
            <w:tcW w:w="352" w:type="dxa"/>
          </w:tcPr>
          <w:p w14:paraId="63DBA1CB" w14:textId="77777777" w:rsidR="009C1A99" w:rsidRDefault="009C1A99"/>
        </w:tc>
        <w:tc>
          <w:tcPr>
            <w:tcW w:w="10275" w:type="dxa"/>
          </w:tcPr>
          <w:p w14:paraId="7BDAE02E" w14:textId="77777777" w:rsidR="009C1A99" w:rsidRPr="00007AD6" w:rsidRDefault="00A87D11" w:rsidP="001A5DC9">
            <w:pPr>
              <w:pStyle w:val="Heading1"/>
              <w:spacing w:before="0" w:after="20"/>
              <w:rPr>
                <w:rFonts w:ascii="PT Sans Narrow" w:hAnsi="PT Sans Narrow"/>
                <w:sz w:val="28"/>
                <w:szCs w:val="28"/>
              </w:rPr>
            </w:pPr>
            <w:r w:rsidRPr="00007AD6">
              <w:rPr>
                <w:rFonts w:ascii="PT Sans Narrow" w:hAnsi="PT Sans Narrow"/>
                <w:sz w:val="28"/>
                <w:szCs w:val="28"/>
              </w:rPr>
              <w:t>Skills</w:t>
            </w:r>
          </w:p>
          <w:sdt>
            <w:sdtPr>
              <w:rPr>
                <w:sz w:val="24"/>
                <w:szCs w:val="24"/>
              </w:rPr>
              <w:id w:val="24003798"/>
              <w:placeholder>
                <w:docPart w:val="192CE017917C3F489C34977CB8C1F233"/>
              </w:placeholder>
            </w:sdtPr>
            <w:sdtEndPr>
              <w:rPr>
                <w:sz w:val="20"/>
                <w:szCs w:val="22"/>
              </w:rPr>
            </w:sdtEndPr>
            <w:sdtContent>
              <w:sdt>
                <w:sdtPr>
                  <w:rPr>
                    <w:sz w:val="24"/>
                    <w:szCs w:val="24"/>
                  </w:rPr>
                  <w:id w:val="-1638786648"/>
                  <w:placeholder>
                    <w:docPart w:val="9726CFFC297803488E4529C9403635CD"/>
                  </w:placeholder>
                </w:sdtPr>
                <w:sdtEndPr>
                  <w:rPr>
                    <w:sz w:val="20"/>
                    <w:szCs w:val="22"/>
                  </w:rPr>
                </w:sdtEndPr>
                <w:sdtContent>
                  <w:p w14:paraId="16D73315" w14:textId="569C14D3" w:rsidR="008236A5" w:rsidRPr="008236A5" w:rsidRDefault="008236A5" w:rsidP="008236A5">
                    <w:pPr>
                      <w:pStyle w:val="BodyText"/>
                      <w:spacing w:after="20" w:line="240" w:lineRule="auto"/>
                      <w:rPr>
                        <w:rFonts w:ascii="Arial" w:hAnsi="Arial" w:cs="Arial"/>
                        <w:sz w:val="24"/>
                        <w:szCs w:val="24"/>
                      </w:rPr>
                    </w:pPr>
                    <w:r w:rsidRPr="008236A5">
                      <w:rPr>
                        <w:rFonts w:ascii="PT Sans Narrow" w:hAnsi="PT Sans Narrow" w:cs="Arial"/>
                        <w:b/>
                        <w:sz w:val="24"/>
                        <w:szCs w:val="24"/>
                      </w:rPr>
                      <w:t>Fabrication:</w:t>
                    </w:r>
                    <w:r w:rsidRPr="008236A5">
                      <w:rPr>
                        <w:rFonts w:ascii="Arial" w:hAnsi="Arial" w:cs="Arial"/>
                        <w:sz w:val="24"/>
                        <w:szCs w:val="24"/>
                      </w:rPr>
                      <w:t xml:space="preserve"> </w:t>
                    </w:r>
                    <w:r w:rsidRPr="005C45C2">
                      <w:rPr>
                        <w:rFonts w:ascii="Arial" w:hAnsi="Arial" w:cs="Arial"/>
                      </w:rPr>
                      <w:t>CNC milling, manual milling, manual turning,</w:t>
                    </w:r>
                    <w:r w:rsidR="00223B22">
                      <w:rPr>
                        <w:rFonts w:ascii="Arial" w:hAnsi="Arial" w:cs="Arial"/>
                      </w:rPr>
                      <w:t xml:space="preserve"> </w:t>
                    </w:r>
                    <w:r w:rsidR="00223B22" w:rsidRPr="005C45C2">
                      <w:rPr>
                        <w:rFonts w:ascii="Arial" w:hAnsi="Arial" w:cs="Arial"/>
                      </w:rPr>
                      <w:t>3D printing</w:t>
                    </w:r>
                    <w:r w:rsidR="00223B22">
                      <w:rPr>
                        <w:rFonts w:ascii="Arial" w:hAnsi="Arial" w:cs="Arial"/>
                      </w:rPr>
                      <w:t>, laser cutting</w:t>
                    </w:r>
                    <w:r w:rsidR="00C74A10">
                      <w:rPr>
                        <w:rFonts w:ascii="Arial" w:hAnsi="Arial" w:cs="Arial"/>
                      </w:rPr>
                      <w:t>, soldering</w:t>
                    </w:r>
                  </w:p>
                  <w:p w14:paraId="58CF7588" w14:textId="77777777" w:rsidR="008236A5" w:rsidRPr="008236A5" w:rsidRDefault="008236A5" w:rsidP="008236A5">
                    <w:pPr>
                      <w:pStyle w:val="BodyText"/>
                      <w:spacing w:after="20" w:line="240" w:lineRule="auto"/>
                      <w:rPr>
                        <w:rFonts w:ascii="Arial" w:hAnsi="Arial" w:cs="Arial"/>
                        <w:sz w:val="24"/>
                        <w:szCs w:val="24"/>
                      </w:rPr>
                    </w:pPr>
                    <w:r w:rsidRPr="008236A5">
                      <w:rPr>
                        <w:rFonts w:ascii="PT Sans Narrow" w:hAnsi="PT Sans Narrow" w:cs="Arial"/>
                        <w:b/>
                        <w:sz w:val="24"/>
                        <w:szCs w:val="24"/>
                      </w:rPr>
                      <w:t>Software:</w:t>
                    </w:r>
                    <w:r w:rsidRPr="008236A5">
                      <w:rPr>
                        <w:rFonts w:ascii="Arial" w:hAnsi="Arial" w:cs="Arial"/>
                        <w:sz w:val="24"/>
                        <w:szCs w:val="24"/>
                      </w:rPr>
                      <w:t xml:space="preserve"> </w:t>
                    </w:r>
                    <w:r w:rsidRPr="005C45C2">
                      <w:rPr>
                        <w:rFonts w:ascii="Arial" w:hAnsi="Arial" w:cs="Arial"/>
                      </w:rPr>
                      <w:t>Solidworks, ProtoTRAK, Microsoft Office Suite</w:t>
                    </w:r>
                    <w:r>
                      <w:rPr>
                        <w:rFonts w:ascii="Arial" w:hAnsi="Arial" w:cs="Arial"/>
                      </w:rPr>
                      <w:t xml:space="preserve"> including Excel, Adobe Photoshop, Adobe Illustrator</w:t>
                    </w:r>
                  </w:p>
                  <w:p w14:paraId="29DCD87F" w14:textId="77777777" w:rsidR="009C1A99" w:rsidRPr="008236A5" w:rsidRDefault="008236A5" w:rsidP="001A5DC9">
                    <w:pPr>
                      <w:pStyle w:val="BodyText"/>
                      <w:spacing w:after="0" w:line="240" w:lineRule="auto"/>
                      <w:rPr>
                        <w:rFonts w:ascii="PT Sans Narrow" w:hAnsi="PT Sans Narrow" w:cs="Arial"/>
                        <w:b/>
                        <w:sz w:val="24"/>
                        <w:szCs w:val="24"/>
                      </w:rPr>
                    </w:pPr>
                    <w:r w:rsidRPr="008236A5">
                      <w:rPr>
                        <w:rFonts w:ascii="PT Sans Narrow" w:hAnsi="PT Sans Narrow" w:cs="Arial"/>
                        <w:b/>
                        <w:sz w:val="24"/>
                        <w:szCs w:val="24"/>
                      </w:rPr>
                      <w:t>Languages:</w:t>
                    </w:r>
                    <w:r>
                      <w:rPr>
                        <w:rFonts w:ascii="PT Sans Narrow" w:hAnsi="PT Sans Narrow" w:cs="Arial"/>
                        <w:b/>
                        <w:sz w:val="24"/>
                        <w:szCs w:val="24"/>
                      </w:rPr>
                      <w:t xml:space="preserve"> </w:t>
                    </w:r>
                    <w:r w:rsidRPr="005C45C2">
                      <w:rPr>
                        <w:rFonts w:ascii="Arial" w:hAnsi="Arial" w:cs="Arial"/>
                      </w:rPr>
                      <w:t>MATLAB, Java, C, C++</w:t>
                    </w:r>
                    <w:r>
                      <w:rPr>
                        <w:rFonts w:ascii="Arial" w:hAnsi="Arial" w:cs="Arial"/>
                      </w:rPr>
                      <w:t>, HTML</w:t>
                    </w:r>
                  </w:p>
                </w:sdtContent>
              </w:sdt>
            </w:sdtContent>
          </w:sdt>
        </w:tc>
      </w:tr>
    </w:tbl>
    <w:p w14:paraId="3ED1CE1E" w14:textId="77777777" w:rsidR="009C1A99" w:rsidRDefault="009C1A99">
      <w:pPr>
        <w:spacing w:line="240" w:lineRule="auto"/>
      </w:pPr>
    </w:p>
    <w:sectPr w:rsidR="009C1A99" w:rsidSect="001A5DC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B9775" w14:textId="77777777" w:rsidR="00E95755" w:rsidRDefault="00E95755">
      <w:pPr>
        <w:spacing w:line="240" w:lineRule="auto"/>
      </w:pPr>
      <w:r>
        <w:separator/>
      </w:r>
    </w:p>
  </w:endnote>
  <w:endnote w:type="continuationSeparator" w:id="0">
    <w:p w14:paraId="4D9D16DF" w14:textId="77777777" w:rsidR="00E95755" w:rsidRDefault="00E9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PT Sans Narrow">
    <w:panose1 w:val="020B0506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608F9" w14:textId="77777777" w:rsidR="00E95755" w:rsidRDefault="00E95755">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D3D47" w14:textId="77777777" w:rsidR="00E95755" w:rsidRDefault="00E95755">
      <w:pPr>
        <w:spacing w:line="240" w:lineRule="auto"/>
      </w:pPr>
      <w:r>
        <w:separator/>
      </w:r>
    </w:p>
  </w:footnote>
  <w:footnote w:type="continuationSeparator" w:id="0">
    <w:p w14:paraId="495F070F" w14:textId="77777777" w:rsidR="00E95755" w:rsidRDefault="00E957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9FD78" w14:textId="77777777" w:rsidR="00E95755" w:rsidRPr="00E7219E" w:rsidRDefault="00E95755" w:rsidP="00E7219E">
    <w:pPr>
      <w:pStyle w:val="Title"/>
      <w:spacing w:after="60"/>
      <w:rPr>
        <w:rFonts w:ascii="PT Sans Narrow" w:hAnsi="PT Sans Narrow"/>
        <w:sz w:val="40"/>
        <w:szCs w:val="40"/>
      </w:rPr>
    </w:pPr>
    <w:r w:rsidRPr="00E7219E">
      <w:rPr>
        <w:rFonts w:ascii="PT Sans Narrow" w:hAnsi="PT Sans Narrow"/>
        <w:sz w:val="40"/>
        <w:szCs w:val="40"/>
      </w:rPr>
      <w:fldChar w:fldCharType="begin"/>
    </w:r>
    <w:r w:rsidRPr="00E7219E">
      <w:rPr>
        <w:rFonts w:ascii="PT Sans Narrow" w:hAnsi="PT Sans Narrow"/>
        <w:sz w:val="40"/>
        <w:szCs w:val="40"/>
      </w:rPr>
      <w:instrText xml:space="preserve"> PLACEHOLDER </w:instrText>
    </w:r>
    <w:r w:rsidRPr="00E7219E">
      <w:rPr>
        <w:rFonts w:ascii="PT Sans Narrow" w:hAnsi="PT Sans Narrow"/>
        <w:sz w:val="40"/>
        <w:szCs w:val="40"/>
      </w:rPr>
      <w:fldChar w:fldCharType="begin"/>
    </w:r>
    <w:r w:rsidRPr="00E7219E">
      <w:rPr>
        <w:rFonts w:ascii="PT Sans Narrow" w:hAnsi="PT Sans Narrow"/>
        <w:sz w:val="40"/>
        <w:szCs w:val="40"/>
      </w:rPr>
      <w:instrText xml:space="preserve"> IF </w:instrText>
    </w:r>
    <w:r w:rsidRPr="00E7219E">
      <w:rPr>
        <w:rFonts w:ascii="PT Sans Narrow" w:hAnsi="PT Sans Narrow"/>
        <w:sz w:val="40"/>
        <w:szCs w:val="40"/>
      </w:rPr>
      <w:fldChar w:fldCharType="begin"/>
    </w:r>
    <w:r w:rsidRPr="00E7219E">
      <w:rPr>
        <w:rFonts w:ascii="PT Sans Narrow" w:hAnsi="PT Sans Narrow"/>
        <w:sz w:val="40"/>
        <w:szCs w:val="40"/>
      </w:rPr>
      <w:instrText xml:space="preserve"> USERNAME </w:instrText>
    </w:r>
    <w:r w:rsidRPr="00E7219E">
      <w:rPr>
        <w:rFonts w:ascii="PT Sans Narrow" w:hAnsi="PT Sans Narrow"/>
        <w:sz w:val="40"/>
        <w:szCs w:val="40"/>
      </w:rPr>
      <w:fldChar w:fldCharType="separate"/>
    </w:r>
    <w:r w:rsidR="00644B6D">
      <w:rPr>
        <w:rFonts w:ascii="PT Sans Narrow" w:hAnsi="PT Sans Narrow"/>
        <w:noProof/>
        <w:sz w:val="40"/>
        <w:szCs w:val="40"/>
      </w:rPr>
      <w:instrText>Eloisa</w:instrText>
    </w:r>
    <w:r w:rsidRPr="00E7219E">
      <w:rPr>
        <w:rFonts w:ascii="PT Sans Narrow" w:hAnsi="PT Sans Narrow"/>
        <w:sz w:val="40"/>
        <w:szCs w:val="40"/>
      </w:rPr>
      <w:fldChar w:fldCharType="end"/>
    </w:r>
    <w:r w:rsidRPr="00E7219E">
      <w:rPr>
        <w:rFonts w:ascii="PT Sans Narrow" w:hAnsi="PT Sans Narrow"/>
        <w:sz w:val="40"/>
        <w:szCs w:val="40"/>
      </w:rPr>
      <w:instrText xml:space="preserve">="" "[Your Name]" </w:instrText>
    </w:r>
    <w:r w:rsidRPr="00E7219E">
      <w:rPr>
        <w:rFonts w:ascii="PT Sans Narrow" w:hAnsi="PT Sans Narrow"/>
        <w:sz w:val="40"/>
        <w:szCs w:val="40"/>
      </w:rPr>
      <w:fldChar w:fldCharType="begin"/>
    </w:r>
    <w:r w:rsidRPr="00E7219E">
      <w:rPr>
        <w:rFonts w:ascii="PT Sans Narrow" w:hAnsi="PT Sans Narrow"/>
        <w:sz w:val="40"/>
        <w:szCs w:val="40"/>
      </w:rPr>
      <w:instrText xml:space="preserve"> USERNAME </w:instrText>
    </w:r>
    <w:r w:rsidRPr="00E7219E">
      <w:rPr>
        <w:rFonts w:ascii="PT Sans Narrow" w:hAnsi="PT Sans Narrow"/>
        <w:sz w:val="40"/>
        <w:szCs w:val="40"/>
      </w:rPr>
      <w:fldChar w:fldCharType="separate"/>
    </w:r>
    <w:r w:rsidR="00644B6D">
      <w:rPr>
        <w:rFonts w:ascii="PT Sans Narrow" w:hAnsi="PT Sans Narrow"/>
        <w:noProof/>
        <w:sz w:val="40"/>
        <w:szCs w:val="40"/>
      </w:rPr>
      <w:instrText>Eloisa</w:instrText>
    </w:r>
    <w:r w:rsidRPr="00E7219E">
      <w:rPr>
        <w:rFonts w:ascii="PT Sans Narrow" w:hAnsi="PT Sans Narrow"/>
        <w:noProof/>
        <w:sz w:val="40"/>
        <w:szCs w:val="40"/>
      </w:rPr>
      <w:fldChar w:fldCharType="end"/>
    </w:r>
    <w:r w:rsidRPr="00E7219E">
      <w:rPr>
        <w:rFonts w:ascii="PT Sans Narrow" w:hAnsi="PT Sans Narrow"/>
        <w:sz w:val="40"/>
        <w:szCs w:val="40"/>
      </w:rPr>
      <w:fldChar w:fldCharType="separate"/>
    </w:r>
    <w:r w:rsidR="00644B6D">
      <w:rPr>
        <w:rFonts w:ascii="PT Sans Narrow" w:hAnsi="PT Sans Narrow"/>
        <w:noProof/>
        <w:sz w:val="40"/>
        <w:szCs w:val="40"/>
      </w:rPr>
      <w:instrText>Eloisa</w:instrText>
    </w:r>
    <w:r w:rsidRPr="00E7219E">
      <w:rPr>
        <w:rFonts w:ascii="PT Sans Narrow" w:hAnsi="PT Sans Narrow"/>
        <w:sz w:val="40"/>
        <w:szCs w:val="40"/>
      </w:rPr>
      <w:fldChar w:fldCharType="end"/>
    </w:r>
    <w:r w:rsidRPr="00E7219E">
      <w:rPr>
        <w:rFonts w:ascii="PT Sans Narrow" w:hAnsi="PT Sans Narrow"/>
        <w:sz w:val="40"/>
        <w:szCs w:val="40"/>
      </w:rPr>
      <w:instrText xml:space="preserve"> \* MERGEFORMAT</w:instrText>
    </w:r>
    <w:r w:rsidRPr="00E7219E">
      <w:rPr>
        <w:rFonts w:ascii="PT Sans Narrow" w:hAnsi="PT Sans Narrow"/>
        <w:sz w:val="40"/>
        <w:szCs w:val="40"/>
      </w:rPr>
      <w:fldChar w:fldCharType="separate"/>
    </w:r>
    <w:r w:rsidR="00644B6D">
      <w:rPr>
        <w:rFonts w:ascii="PT Sans Narrow" w:hAnsi="PT Sans Narrow"/>
        <w:sz w:val="40"/>
        <w:szCs w:val="40"/>
      </w:rPr>
      <w:t>Eloisa</w:t>
    </w:r>
    <w:r w:rsidRPr="00E7219E">
      <w:rPr>
        <w:rFonts w:ascii="PT Sans Narrow" w:hAnsi="PT Sans Narrow"/>
        <w:sz w:val="40"/>
        <w:szCs w:val="40"/>
      </w:rPr>
      <w:fldChar w:fldCharType="end"/>
    </w:r>
    <w:r w:rsidRPr="00E7219E">
      <w:rPr>
        <w:rFonts w:ascii="PT Sans Narrow" w:hAnsi="PT Sans Narrow"/>
        <w:sz w:val="40"/>
        <w:szCs w:val="40"/>
      </w:rPr>
      <w:t xml:space="preserve"> Baez Jones</w:t>
    </w:r>
  </w:p>
  <w:p w14:paraId="71ADD103" w14:textId="7BE5B2E7" w:rsidR="00E95755" w:rsidRPr="00E7219E" w:rsidRDefault="002C1900" w:rsidP="00E7219E">
    <w:pPr>
      <w:pStyle w:val="ContactDetails"/>
      <w:spacing w:before="60" w:after="60"/>
      <w:rPr>
        <w:rFonts w:ascii="PT Sans Narrow" w:hAnsi="PT Sans Narrow"/>
        <w:sz w:val="24"/>
        <w:szCs w:val="24"/>
      </w:rPr>
    </w:pPr>
    <w:r>
      <w:rPr>
        <w:rFonts w:ascii="PT Sans Narrow" w:hAnsi="PT Sans Narrow"/>
        <w:sz w:val="24"/>
        <w:szCs w:val="24"/>
      </w:rPr>
      <w:t>3414</w:t>
    </w:r>
    <w:r w:rsidR="00E95755" w:rsidRPr="00E7219E">
      <w:rPr>
        <w:rFonts w:ascii="PT Sans Narrow" w:hAnsi="PT Sans Narrow"/>
        <w:sz w:val="24"/>
        <w:szCs w:val="24"/>
      </w:rPr>
      <w:t xml:space="preserve"> Sansom Street Philadelphia, PA 19104</w:t>
    </w:r>
    <w:r w:rsidR="00E95755" w:rsidRPr="00E7219E">
      <w:rPr>
        <w:rFonts w:ascii="PT Sans Narrow" w:hAnsi="PT Sans Narrow"/>
        <w:sz w:val="24"/>
        <w:szCs w:val="24"/>
      </w:rPr>
      <w:br/>
    </w:r>
    <w:r w:rsidR="00E95755" w:rsidRPr="00CD42C2">
      <w:rPr>
        <w:rFonts w:ascii="PT Sans Narrow" w:hAnsi="PT Sans Narrow"/>
        <w:i/>
        <w:sz w:val="24"/>
        <w:szCs w:val="24"/>
      </w:rPr>
      <w:t>E-Mail:</w:t>
    </w:r>
    <w:r w:rsidR="00E95755" w:rsidRPr="00E7219E">
      <w:rPr>
        <w:rFonts w:ascii="PT Sans Narrow" w:hAnsi="PT Sans Narrow"/>
        <w:sz w:val="24"/>
        <w:szCs w:val="24"/>
      </w:rPr>
      <w:t xml:space="preserve"> </w:t>
    </w:r>
    <w:hyperlink r:id="rId1" w:history="1">
      <w:r w:rsidR="00E95755" w:rsidRPr="00F6454F">
        <w:rPr>
          <w:rStyle w:val="Hyperlink"/>
          <w:rFonts w:ascii="PT Sans Narrow" w:hAnsi="PT Sans Narrow"/>
          <w:color w:val="auto"/>
          <w:sz w:val="24"/>
          <w:szCs w:val="24"/>
        </w:rPr>
        <w:t>eloisa@seas.upenn.edu</w:t>
      </w:r>
    </w:hyperlink>
    <w:r w:rsidR="00E95755">
      <w:rPr>
        <w:rFonts w:ascii="PT Sans Narrow" w:hAnsi="PT Sans Narrow"/>
        <w:sz w:val="24"/>
        <w:szCs w:val="24"/>
      </w:rPr>
      <w:t xml:space="preserve"> </w:t>
    </w:r>
    <w:r w:rsidR="00E95755" w:rsidRPr="00CD42C2">
      <w:rPr>
        <w:rFonts w:ascii="PT Sans Narrow" w:hAnsi="PT Sans Narrow"/>
        <w:i/>
        <w:sz w:val="24"/>
        <w:szCs w:val="24"/>
      </w:rPr>
      <w:t>Website:</w:t>
    </w:r>
    <w:r w:rsidR="00E95755">
      <w:rPr>
        <w:rFonts w:ascii="PT Sans Narrow" w:hAnsi="PT Sans Narrow"/>
        <w:sz w:val="24"/>
        <w:szCs w:val="24"/>
      </w:rPr>
      <w:t xml:space="preserve"> </w:t>
    </w:r>
    <w:r w:rsidR="00E95755" w:rsidRPr="00CD42C2">
      <w:rPr>
        <w:rFonts w:ascii="PT Sans Narrow" w:hAnsi="PT Sans Narrow"/>
        <w:sz w:val="24"/>
        <w:szCs w:val="24"/>
      </w:rPr>
      <w:t>eloisab.github.io</w:t>
    </w:r>
    <w:r w:rsidR="00CD42C2">
      <w:rPr>
        <w:rFonts w:ascii="PT Sans Narrow" w:hAnsi="PT Sans Narrow"/>
        <w:sz w:val="24"/>
        <w:szCs w:val="24"/>
      </w:rPr>
      <w:t xml:space="preserve"> </w:t>
    </w:r>
    <w:r w:rsidR="00CD42C2" w:rsidRPr="00CD42C2">
      <w:rPr>
        <w:rFonts w:ascii="PT Sans Narrow" w:hAnsi="PT Sans Narrow"/>
        <w:i/>
        <w:sz w:val="24"/>
        <w:szCs w:val="24"/>
      </w:rPr>
      <w:t>Phone:</w:t>
    </w:r>
    <w:r w:rsidR="00CD42C2" w:rsidRPr="00E7219E">
      <w:rPr>
        <w:rFonts w:ascii="PT Sans Narrow" w:hAnsi="PT Sans Narrow"/>
        <w:sz w:val="24"/>
        <w:szCs w:val="24"/>
      </w:rPr>
      <w:t xml:space="preserve"> (803)-727-5108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236A5"/>
    <w:rsid w:val="00007AD6"/>
    <w:rsid w:val="0011499A"/>
    <w:rsid w:val="001A5DC9"/>
    <w:rsid w:val="00206AE2"/>
    <w:rsid w:val="00223B22"/>
    <w:rsid w:val="002C1900"/>
    <w:rsid w:val="00462BF6"/>
    <w:rsid w:val="004C22E5"/>
    <w:rsid w:val="004F33F1"/>
    <w:rsid w:val="00502C4B"/>
    <w:rsid w:val="005E107F"/>
    <w:rsid w:val="00644B6D"/>
    <w:rsid w:val="006A65DA"/>
    <w:rsid w:val="007058A2"/>
    <w:rsid w:val="00733286"/>
    <w:rsid w:val="008236A5"/>
    <w:rsid w:val="008730A7"/>
    <w:rsid w:val="009C1A99"/>
    <w:rsid w:val="00A130C3"/>
    <w:rsid w:val="00A87D11"/>
    <w:rsid w:val="00C74A10"/>
    <w:rsid w:val="00C8646C"/>
    <w:rsid w:val="00CC7FA6"/>
    <w:rsid w:val="00CD42C2"/>
    <w:rsid w:val="00D87E95"/>
    <w:rsid w:val="00E06EB8"/>
    <w:rsid w:val="00E7219E"/>
    <w:rsid w:val="00E95755"/>
    <w:rsid w:val="00EE1A4B"/>
    <w:rsid w:val="00F6454F"/>
    <w:rsid w:val="00FA4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8E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7A7A7A"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3C3C3C"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3C3C3C"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7A7A7A" w:themeColor="accent1" w:shadow="1"/>
        <w:left w:val="single" w:sz="2" w:space="10" w:color="7A7A7A" w:themeColor="accent1" w:shadow="1"/>
        <w:bottom w:val="single" w:sz="2" w:space="10" w:color="7A7A7A" w:themeColor="accent1" w:shadow="1"/>
        <w:right w:val="single" w:sz="2" w:space="10" w:color="7A7A7A" w:themeColor="accent1" w:shadow="1"/>
      </w:pBdr>
      <w:ind w:left="1152" w:right="1152"/>
    </w:pPr>
    <w:rPr>
      <w:i/>
      <w:iCs/>
      <w:color w:val="7A7A7A"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7A7A7A"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7A7A7A"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7A7A7A"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3C3C3C"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3C3C3C"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7A7A7A" w:themeColor="accent1"/>
      </w:pBdr>
      <w:spacing w:before="200" w:after="280"/>
      <w:ind w:left="936" w:right="936"/>
    </w:pPr>
    <w:rPr>
      <w:b/>
      <w:bCs/>
      <w:i/>
      <w:iCs/>
      <w:color w:val="7A7A7A" w:themeColor="accent1"/>
    </w:rPr>
  </w:style>
  <w:style w:type="character" w:customStyle="1" w:styleId="IntenseQuoteChar">
    <w:name w:val="Intense Quote Char"/>
    <w:basedOn w:val="DefaultParagraphFont"/>
    <w:link w:val="IntenseQuote"/>
    <w:rsid w:val="009C1A99"/>
    <w:rPr>
      <w:b/>
      <w:bCs/>
      <w:i/>
      <w:iCs/>
      <w:color w:val="7A7A7A"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7A7A7A"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5B5B5B"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8730A7"/>
    <w:rPr>
      <w:color w:val="CC9900" w:themeColor="hyperlink"/>
      <w:u w:val="single"/>
    </w:rPr>
  </w:style>
  <w:style w:type="character" w:styleId="FollowedHyperlink">
    <w:name w:val="FollowedHyperlink"/>
    <w:basedOn w:val="DefaultParagraphFont"/>
    <w:uiPriority w:val="99"/>
    <w:semiHidden/>
    <w:unhideWhenUsed/>
    <w:rsid w:val="008730A7"/>
    <w:rPr>
      <w:color w:val="969696"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7A7A7A"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3C3C3C"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3C3C3C"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7A7A7A" w:themeColor="accent1" w:shadow="1"/>
        <w:left w:val="single" w:sz="2" w:space="10" w:color="7A7A7A" w:themeColor="accent1" w:shadow="1"/>
        <w:bottom w:val="single" w:sz="2" w:space="10" w:color="7A7A7A" w:themeColor="accent1" w:shadow="1"/>
        <w:right w:val="single" w:sz="2" w:space="10" w:color="7A7A7A" w:themeColor="accent1" w:shadow="1"/>
      </w:pBdr>
      <w:ind w:left="1152" w:right="1152"/>
    </w:pPr>
    <w:rPr>
      <w:i/>
      <w:iCs/>
      <w:color w:val="7A7A7A"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7A7A7A"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7A7A7A"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7A7A7A"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3C3C3C"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3C3C3C"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7A7A7A" w:themeColor="accent1"/>
      </w:pBdr>
      <w:spacing w:before="200" w:after="280"/>
      <w:ind w:left="936" w:right="936"/>
    </w:pPr>
    <w:rPr>
      <w:b/>
      <w:bCs/>
      <w:i/>
      <w:iCs/>
      <w:color w:val="7A7A7A" w:themeColor="accent1"/>
    </w:rPr>
  </w:style>
  <w:style w:type="character" w:customStyle="1" w:styleId="IntenseQuoteChar">
    <w:name w:val="Intense Quote Char"/>
    <w:basedOn w:val="DefaultParagraphFont"/>
    <w:link w:val="IntenseQuote"/>
    <w:rsid w:val="009C1A99"/>
    <w:rPr>
      <w:b/>
      <w:bCs/>
      <w:i/>
      <w:iCs/>
      <w:color w:val="7A7A7A"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7A7A7A"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5B5B5B"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8730A7"/>
    <w:rPr>
      <w:color w:val="CC9900" w:themeColor="hyperlink"/>
      <w:u w:val="single"/>
    </w:rPr>
  </w:style>
  <w:style w:type="character" w:styleId="FollowedHyperlink">
    <w:name w:val="FollowedHyperlink"/>
    <w:basedOn w:val="DefaultParagraphFont"/>
    <w:uiPriority w:val="99"/>
    <w:semiHidden/>
    <w:unhideWhenUsed/>
    <w:rsid w:val="008730A7"/>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eloisa@seas.upen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Bitchin: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F3CA709F63A848907E50EFA448D234"/>
        <w:category>
          <w:name w:val="General"/>
          <w:gallery w:val="placeholder"/>
        </w:category>
        <w:types>
          <w:type w:val="bbPlcHdr"/>
        </w:types>
        <w:behaviors>
          <w:behavior w:val="content"/>
        </w:behaviors>
        <w:guid w:val="{7B2C1B63-CAD3-2747-892D-23500A79C69A}"/>
      </w:docPartPr>
      <w:docPartBody>
        <w:p w:rsidR="00FA6BC4" w:rsidRDefault="00FA6BC4">
          <w:pPr>
            <w:pStyle w:val="D0F3CA709F63A848907E50EFA448D23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6F88CC02838BC4298182C961455D47B"/>
        <w:category>
          <w:name w:val="General"/>
          <w:gallery w:val="placeholder"/>
        </w:category>
        <w:types>
          <w:type w:val="bbPlcHdr"/>
        </w:types>
        <w:behaviors>
          <w:behavior w:val="content"/>
        </w:behaviors>
        <w:guid w:val="{61A58847-0795-404A-BEEA-BC74F3E62685}"/>
      </w:docPartPr>
      <w:docPartBody>
        <w:p w:rsidR="00FA6BC4" w:rsidRDefault="00FA6BC4">
          <w:pPr>
            <w:pStyle w:val="F6F88CC02838BC4298182C961455D47B"/>
          </w:pPr>
          <w:r>
            <w:t>Aliquam dapibus.</w:t>
          </w:r>
        </w:p>
      </w:docPartBody>
    </w:docPart>
    <w:docPart>
      <w:docPartPr>
        <w:name w:val="047E74E7054F6D4A87E2BE31A9F2CCE5"/>
        <w:category>
          <w:name w:val="General"/>
          <w:gallery w:val="placeholder"/>
        </w:category>
        <w:types>
          <w:type w:val="bbPlcHdr"/>
        </w:types>
        <w:behaviors>
          <w:behavior w:val="content"/>
        </w:behaviors>
        <w:guid w:val="{09F43C2B-174E-F646-BFF2-648691FD57FC}"/>
      </w:docPartPr>
      <w:docPartBody>
        <w:p w:rsidR="00FA6BC4" w:rsidRDefault="00FA6BC4">
          <w:pPr>
            <w:pStyle w:val="047E74E7054F6D4A87E2BE31A9F2CCE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92CE017917C3F489C34977CB8C1F233"/>
        <w:category>
          <w:name w:val="General"/>
          <w:gallery w:val="placeholder"/>
        </w:category>
        <w:types>
          <w:type w:val="bbPlcHdr"/>
        </w:types>
        <w:behaviors>
          <w:behavior w:val="content"/>
        </w:behaviors>
        <w:guid w:val="{03BF7425-B729-4745-B394-6B1CD639FF81}"/>
      </w:docPartPr>
      <w:docPartBody>
        <w:p w:rsidR="00FA6BC4" w:rsidRDefault="00FA6BC4">
          <w:pPr>
            <w:pStyle w:val="192CE017917C3F489C34977CB8C1F23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C3626E9E4FA574BBB27FE6305CA5B91"/>
        <w:category>
          <w:name w:val="General"/>
          <w:gallery w:val="placeholder"/>
        </w:category>
        <w:types>
          <w:type w:val="bbPlcHdr"/>
        </w:types>
        <w:behaviors>
          <w:behavior w:val="content"/>
        </w:behaviors>
        <w:guid w:val="{B0624D2D-987B-1244-B9B7-133B2A4E025D}"/>
      </w:docPartPr>
      <w:docPartBody>
        <w:p w:rsidR="00FA6BC4" w:rsidRDefault="00FA6BC4" w:rsidP="00FA6BC4">
          <w:pPr>
            <w:pStyle w:val="BC3626E9E4FA574BBB27FE6305CA5B91"/>
          </w:pPr>
          <w:r>
            <w:t>Aliquam dapibus.</w:t>
          </w:r>
        </w:p>
      </w:docPartBody>
    </w:docPart>
    <w:docPart>
      <w:docPartPr>
        <w:name w:val="F1539727262C5C4E94AE2A0EF852B79F"/>
        <w:category>
          <w:name w:val="General"/>
          <w:gallery w:val="placeholder"/>
        </w:category>
        <w:types>
          <w:type w:val="bbPlcHdr"/>
        </w:types>
        <w:behaviors>
          <w:behavior w:val="content"/>
        </w:behaviors>
        <w:guid w:val="{99DCC3E3-D807-794C-9FBA-A9B72427B76E}"/>
      </w:docPartPr>
      <w:docPartBody>
        <w:p w:rsidR="00FA6BC4" w:rsidRDefault="00FA6BC4" w:rsidP="00FA6BC4">
          <w:pPr>
            <w:pStyle w:val="F1539727262C5C4E94AE2A0EF852B79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FFE0A135FAC694AAB583CAE1B4E6BC4"/>
        <w:category>
          <w:name w:val="General"/>
          <w:gallery w:val="placeholder"/>
        </w:category>
        <w:types>
          <w:type w:val="bbPlcHdr"/>
        </w:types>
        <w:behaviors>
          <w:behavior w:val="content"/>
        </w:behaviors>
        <w:guid w:val="{E0FF511C-D824-9B45-9FEA-D9942D224CDA}"/>
      </w:docPartPr>
      <w:docPartBody>
        <w:p w:rsidR="00FA6BC4" w:rsidRDefault="00FA6BC4" w:rsidP="00FA6BC4">
          <w:pPr>
            <w:pStyle w:val="DFFE0A135FAC694AAB583CAE1B4E6BC4"/>
          </w:pPr>
          <w:r>
            <w:t>Aliquam dapibus.</w:t>
          </w:r>
        </w:p>
      </w:docPartBody>
    </w:docPart>
    <w:docPart>
      <w:docPartPr>
        <w:name w:val="C3D334057DC5B04586C0C0C612CC8118"/>
        <w:category>
          <w:name w:val="General"/>
          <w:gallery w:val="placeholder"/>
        </w:category>
        <w:types>
          <w:type w:val="bbPlcHdr"/>
        </w:types>
        <w:behaviors>
          <w:behavior w:val="content"/>
        </w:behaviors>
        <w:guid w:val="{DADFAB0F-4F3E-2443-A269-EA41C60CAF29}"/>
      </w:docPartPr>
      <w:docPartBody>
        <w:p w:rsidR="00FA6BC4" w:rsidRDefault="00FA6BC4" w:rsidP="00FA6BC4">
          <w:pPr>
            <w:pStyle w:val="C3D334057DC5B04586C0C0C612CC811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EC2E94924E6FB489E9C9C50A9562996"/>
        <w:category>
          <w:name w:val="General"/>
          <w:gallery w:val="placeholder"/>
        </w:category>
        <w:types>
          <w:type w:val="bbPlcHdr"/>
        </w:types>
        <w:behaviors>
          <w:behavior w:val="content"/>
        </w:behaviors>
        <w:guid w:val="{8C478D01-53E6-3049-A749-A3F79B0040CA}"/>
      </w:docPartPr>
      <w:docPartBody>
        <w:p w:rsidR="00FA6BC4" w:rsidRDefault="00FA6BC4" w:rsidP="00FA6BC4">
          <w:pPr>
            <w:pStyle w:val="8EC2E94924E6FB489E9C9C50A9562996"/>
          </w:pPr>
          <w:r>
            <w:t>Aliquam dapibus.</w:t>
          </w:r>
        </w:p>
      </w:docPartBody>
    </w:docPart>
    <w:docPart>
      <w:docPartPr>
        <w:name w:val="A79D3D7691A2374A8E6FE15EA6E1E63F"/>
        <w:category>
          <w:name w:val="General"/>
          <w:gallery w:val="placeholder"/>
        </w:category>
        <w:types>
          <w:type w:val="bbPlcHdr"/>
        </w:types>
        <w:behaviors>
          <w:behavior w:val="content"/>
        </w:behaviors>
        <w:guid w:val="{ECAE76D9-47D2-1C44-A2B8-026842736C1A}"/>
      </w:docPartPr>
      <w:docPartBody>
        <w:p w:rsidR="00FA6BC4" w:rsidRDefault="00FA6BC4" w:rsidP="00FA6BC4">
          <w:pPr>
            <w:pStyle w:val="A79D3D7691A2374A8E6FE15EA6E1E63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A7F464737E02448BFB3C5DDE4F76CEB"/>
        <w:category>
          <w:name w:val="General"/>
          <w:gallery w:val="placeholder"/>
        </w:category>
        <w:types>
          <w:type w:val="bbPlcHdr"/>
        </w:types>
        <w:behaviors>
          <w:behavior w:val="content"/>
        </w:behaviors>
        <w:guid w:val="{8373B1F8-E52F-F349-90E2-8B4296A2EAA4}"/>
      </w:docPartPr>
      <w:docPartBody>
        <w:p w:rsidR="00FA6BC4" w:rsidRDefault="00FA6BC4" w:rsidP="00FA6BC4">
          <w:pPr>
            <w:pStyle w:val="7A7F464737E02448BFB3C5DDE4F76CEB"/>
          </w:pPr>
          <w:r>
            <w:t>Aliquam dapibus.</w:t>
          </w:r>
        </w:p>
      </w:docPartBody>
    </w:docPart>
    <w:docPart>
      <w:docPartPr>
        <w:name w:val="CB8DF1D0199DEB46A5E364118DA8B726"/>
        <w:category>
          <w:name w:val="General"/>
          <w:gallery w:val="placeholder"/>
        </w:category>
        <w:types>
          <w:type w:val="bbPlcHdr"/>
        </w:types>
        <w:behaviors>
          <w:behavior w:val="content"/>
        </w:behaviors>
        <w:guid w:val="{46003C20-30AB-7243-8928-83700C3876AF}"/>
      </w:docPartPr>
      <w:docPartBody>
        <w:p w:rsidR="00FA6BC4" w:rsidRDefault="00FA6BC4" w:rsidP="00FA6BC4">
          <w:pPr>
            <w:pStyle w:val="CB8DF1D0199DEB46A5E364118DA8B72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79409F0AC84FB449D23B9586D2334ED"/>
        <w:category>
          <w:name w:val="General"/>
          <w:gallery w:val="placeholder"/>
        </w:category>
        <w:types>
          <w:type w:val="bbPlcHdr"/>
        </w:types>
        <w:behaviors>
          <w:behavior w:val="content"/>
        </w:behaviors>
        <w:guid w:val="{361412AC-410B-4544-8838-E98D02053A67}"/>
      </w:docPartPr>
      <w:docPartBody>
        <w:p w:rsidR="00FA6BC4" w:rsidRDefault="00FA6BC4" w:rsidP="00FA6BC4">
          <w:pPr>
            <w:pStyle w:val="479409F0AC84FB449D23B9586D2334ED"/>
          </w:pPr>
          <w:r>
            <w:t>Lorem ipsum dolor</w:t>
          </w:r>
        </w:p>
      </w:docPartBody>
    </w:docPart>
    <w:docPart>
      <w:docPartPr>
        <w:name w:val="4D844780B1BADB41BD6C28FCEAC23C90"/>
        <w:category>
          <w:name w:val="General"/>
          <w:gallery w:val="placeholder"/>
        </w:category>
        <w:types>
          <w:type w:val="bbPlcHdr"/>
        </w:types>
        <w:behaviors>
          <w:behavior w:val="content"/>
        </w:behaviors>
        <w:guid w:val="{CFA01C41-73FF-3B4A-BBAB-77E8CCB6ECA9}"/>
      </w:docPartPr>
      <w:docPartBody>
        <w:p w:rsidR="00FA6BC4" w:rsidRDefault="00FA6BC4" w:rsidP="00FA6BC4">
          <w:pPr>
            <w:pStyle w:val="4D844780B1BADB41BD6C28FCEAC23C90"/>
          </w:pPr>
          <w:r>
            <w:t>Etiam cursus suscipit enim. Nulla facilisi. Integer eleifend diam eu diam. Donec dapibus enim sollicitudin nulla. Nam hendrerit. Nunc id nisi. Curabitur sed neque. Pellentesque placerat consequat pede.</w:t>
          </w:r>
        </w:p>
      </w:docPartBody>
    </w:docPart>
    <w:docPart>
      <w:docPartPr>
        <w:name w:val="E726ED3E770E0344B25B289EFC3A55BD"/>
        <w:category>
          <w:name w:val="General"/>
          <w:gallery w:val="placeholder"/>
        </w:category>
        <w:types>
          <w:type w:val="bbPlcHdr"/>
        </w:types>
        <w:behaviors>
          <w:behavior w:val="content"/>
        </w:behaviors>
        <w:guid w:val="{B6725117-86B9-3540-8725-3A6090395B99}"/>
      </w:docPartPr>
      <w:docPartBody>
        <w:p w:rsidR="00FA6BC4" w:rsidRDefault="00FA6BC4" w:rsidP="00FA6BC4">
          <w:pPr>
            <w:pStyle w:val="E726ED3E770E0344B25B289EFC3A55BD"/>
          </w:pPr>
          <w:r>
            <w:t>Lorem ipsum dolor</w:t>
          </w:r>
        </w:p>
      </w:docPartBody>
    </w:docPart>
    <w:docPart>
      <w:docPartPr>
        <w:name w:val="9726CFFC297803488E4529C9403635CD"/>
        <w:category>
          <w:name w:val="General"/>
          <w:gallery w:val="placeholder"/>
        </w:category>
        <w:types>
          <w:type w:val="bbPlcHdr"/>
        </w:types>
        <w:behaviors>
          <w:behavior w:val="content"/>
        </w:behaviors>
        <w:guid w:val="{3664332E-BA0C-1347-AA1F-836778D5BB20}"/>
      </w:docPartPr>
      <w:docPartBody>
        <w:p w:rsidR="00FA6BC4" w:rsidRDefault="00FA6BC4" w:rsidP="00FA6BC4">
          <w:pPr>
            <w:pStyle w:val="9726CFFC297803488E4529C9403635CD"/>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8CD30976EBF664491332C48F3E5FA95"/>
        <w:category>
          <w:name w:val="General"/>
          <w:gallery w:val="placeholder"/>
        </w:category>
        <w:types>
          <w:type w:val="bbPlcHdr"/>
        </w:types>
        <w:behaviors>
          <w:behavior w:val="content"/>
        </w:behaviors>
        <w:guid w:val="{4C053468-2760-8F4C-B967-1B2D441EB81F}"/>
      </w:docPartPr>
      <w:docPartBody>
        <w:p w:rsidR="00E65661" w:rsidRDefault="00300A64" w:rsidP="00300A64">
          <w:pPr>
            <w:pStyle w:val="48CD30976EBF664491332C48F3E5FA95"/>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PT Sans Narrow">
    <w:panose1 w:val="020B0506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C4"/>
    <w:rsid w:val="00300A64"/>
    <w:rsid w:val="00AE35F6"/>
    <w:rsid w:val="00E65661"/>
    <w:rsid w:val="00FA6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0F3CA709F63A848907E50EFA448D234">
    <w:name w:val="D0F3CA709F63A848907E50EFA448D234"/>
  </w:style>
  <w:style w:type="paragraph" w:customStyle="1" w:styleId="FD825EC8A1BD72469B207132F5546CE8">
    <w:name w:val="FD825EC8A1BD72469B207132F5546CE8"/>
  </w:style>
  <w:style w:type="paragraph" w:customStyle="1" w:styleId="A0B7D0085BDB5F4CAE8CA9A6905A1109">
    <w:name w:val="A0B7D0085BDB5F4CAE8CA9A6905A1109"/>
  </w:style>
  <w:style w:type="paragraph" w:customStyle="1" w:styleId="DB37ED376062EE4389E5ED42D05B7030">
    <w:name w:val="DB37ED376062EE4389E5ED42D05B7030"/>
  </w:style>
  <w:style w:type="paragraph" w:customStyle="1" w:styleId="BBAF02E854B85C44B58DA476F319BFAB">
    <w:name w:val="BBAF02E854B85C44B58DA476F319BFAB"/>
  </w:style>
  <w:style w:type="paragraph" w:customStyle="1" w:styleId="C3F39032AEBC5440A1A08182C8D6A240">
    <w:name w:val="C3F39032AEBC5440A1A08182C8D6A240"/>
  </w:style>
  <w:style w:type="paragraph" w:customStyle="1" w:styleId="AA91856E6516BA4AAB40B8F0A1496397">
    <w:name w:val="AA91856E6516BA4AAB40B8F0A1496397"/>
  </w:style>
  <w:style w:type="paragraph" w:customStyle="1" w:styleId="F6F88CC02838BC4298182C961455D47B">
    <w:name w:val="F6F88CC02838BC4298182C961455D47B"/>
  </w:style>
  <w:style w:type="paragraph" w:customStyle="1" w:styleId="0164F7E978803E4D85AC5C7A287CC2E7">
    <w:name w:val="0164F7E978803E4D85AC5C7A287CC2E7"/>
  </w:style>
  <w:style w:type="paragraph" w:customStyle="1" w:styleId="35CC7E576E3E8F429E44280A9FDC8A47">
    <w:name w:val="35CC7E576E3E8F429E44280A9FDC8A47"/>
  </w:style>
  <w:style w:type="paragraph" w:customStyle="1" w:styleId="047E74E7054F6D4A87E2BE31A9F2CCE5">
    <w:name w:val="047E74E7054F6D4A87E2BE31A9F2CCE5"/>
  </w:style>
  <w:style w:type="paragraph" w:customStyle="1" w:styleId="192CE017917C3F489C34977CB8C1F233">
    <w:name w:val="192CE017917C3F489C34977CB8C1F233"/>
  </w:style>
  <w:style w:type="paragraph" w:customStyle="1" w:styleId="BC3626E9E4FA574BBB27FE6305CA5B91">
    <w:name w:val="BC3626E9E4FA574BBB27FE6305CA5B91"/>
    <w:rsid w:val="00FA6BC4"/>
  </w:style>
  <w:style w:type="paragraph" w:customStyle="1" w:styleId="F1539727262C5C4E94AE2A0EF852B79F">
    <w:name w:val="F1539727262C5C4E94AE2A0EF852B79F"/>
    <w:rsid w:val="00FA6BC4"/>
  </w:style>
  <w:style w:type="paragraph" w:customStyle="1" w:styleId="16FBB24EF70E8643A52E85CFDAEBBF25">
    <w:name w:val="16FBB24EF70E8643A52E85CFDAEBBF25"/>
    <w:rsid w:val="00FA6BC4"/>
  </w:style>
  <w:style w:type="paragraph" w:customStyle="1" w:styleId="5EEDBA00D55E934D8CB5D62E17EFD972">
    <w:name w:val="5EEDBA00D55E934D8CB5D62E17EFD972"/>
    <w:rsid w:val="00FA6BC4"/>
  </w:style>
  <w:style w:type="paragraph" w:customStyle="1" w:styleId="DFFE0A135FAC694AAB583CAE1B4E6BC4">
    <w:name w:val="DFFE0A135FAC694AAB583CAE1B4E6BC4"/>
    <w:rsid w:val="00FA6BC4"/>
  </w:style>
  <w:style w:type="paragraph" w:customStyle="1" w:styleId="C3D334057DC5B04586C0C0C612CC8118">
    <w:name w:val="C3D334057DC5B04586C0C0C612CC8118"/>
    <w:rsid w:val="00FA6BC4"/>
  </w:style>
  <w:style w:type="paragraph" w:customStyle="1" w:styleId="5CAB495B90E1E54BADCE23A6104FF679">
    <w:name w:val="5CAB495B90E1E54BADCE23A6104FF679"/>
    <w:rsid w:val="00FA6BC4"/>
  </w:style>
  <w:style w:type="paragraph" w:customStyle="1" w:styleId="35B5ABB151825147A973385441C37BF6">
    <w:name w:val="35B5ABB151825147A973385441C37BF6"/>
    <w:rsid w:val="00FA6BC4"/>
  </w:style>
  <w:style w:type="paragraph" w:customStyle="1" w:styleId="8EC2E94924E6FB489E9C9C50A9562996">
    <w:name w:val="8EC2E94924E6FB489E9C9C50A9562996"/>
    <w:rsid w:val="00FA6BC4"/>
  </w:style>
  <w:style w:type="paragraph" w:customStyle="1" w:styleId="A79D3D7691A2374A8E6FE15EA6E1E63F">
    <w:name w:val="A79D3D7691A2374A8E6FE15EA6E1E63F"/>
    <w:rsid w:val="00FA6BC4"/>
  </w:style>
  <w:style w:type="paragraph" w:customStyle="1" w:styleId="7A7F464737E02448BFB3C5DDE4F76CEB">
    <w:name w:val="7A7F464737E02448BFB3C5DDE4F76CEB"/>
    <w:rsid w:val="00FA6BC4"/>
  </w:style>
  <w:style w:type="paragraph" w:customStyle="1" w:styleId="CB8DF1D0199DEB46A5E364118DA8B726">
    <w:name w:val="CB8DF1D0199DEB46A5E364118DA8B726"/>
    <w:rsid w:val="00FA6BC4"/>
  </w:style>
  <w:style w:type="paragraph" w:customStyle="1" w:styleId="479409F0AC84FB449D23B9586D2334ED">
    <w:name w:val="479409F0AC84FB449D23B9586D2334ED"/>
    <w:rsid w:val="00FA6BC4"/>
  </w:style>
  <w:style w:type="paragraph" w:customStyle="1" w:styleId="4D844780B1BADB41BD6C28FCEAC23C90">
    <w:name w:val="4D844780B1BADB41BD6C28FCEAC23C90"/>
    <w:rsid w:val="00FA6BC4"/>
  </w:style>
  <w:style w:type="paragraph" w:customStyle="1" w:styleId="E726ED3E770E0344B25B289EFC3A55BD">
    <w:name w:val="E726ED3E770E0344B25B289EFC3A55BD"/>
    <w:rsid w:val="00FA6BC4"/>
  </w:style>
  <w:style w:type="paragraph" w:customStyle="1" w:styleId="9726CFFC297803488E4529C9403635CD">
    <w:name w:val="9726CFFC297803488E4529C9403635CD"/>
    <w:rsid w:val="00FA6BC4"/>
  </w:style>
  <w:style w:type="paragraph" w:customStyle="1" w:styleId="48CD30976EBF664491332C48F3E5FA95">
    <w:name w:val="48CD30976EBF664491332C48F3E5FA95"/>
    <w:rsid w:val="00300A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0F3CA709F63A848907E50EFA448D234">
    <w:name w:val="D0F3CA709F63A848907E50EFA448D234"/>
  </w:style>
  <w:style w:type="paragraph" w:customStyle="1" w:styleId="FD825EC8A1BD72469B207132F5546CE8">
    <w:name w:val="FD825EC8A1BD72469B207132F5546CE8"/>
  </w:style>
  <w:style w:type="paragraph" w:customStyle="1" w:styleId="A0B7D0085BDB5F4CAE8CA9A6905A1109">
    <w:name w:val="A0B7D0085BDB5F4CAE8CA9A6905A1109"/>
  </w:style>
  <w:style w:type="paragraph" w:customStyle="1" w:styleId="DB37ED376062EE4389E5ED42D05B7030">
    <w:name w:val="DB37ED376062EE4389E5ED42D05B7030"/>
  </w:style>
  <w:style w:type="paragraph" w:customStyle="1" w:styleId="BBAF02E854B85C44B58DA476F319BFAB">
    <w:name w:val="BBAF02E854B85C44B58DA476F319BFAB"/>
  </w:style>
  <w:style w:type="paragraph" w:customStyle="1" w:styleId="C3F39032AEBC5440A1A08182C8D6A240">
    <w:name w:val="C3F39032AEBC5440A1A08182C8D6A240"/>
  </w:style>
  <w:style w:type="paragraph" w:customStyle="1" w:styleId="AA91856E6516BA4AAB40B8F0A1496397">
    <w:name w:val="AA91856E6516BA4AAB40B8F0A1496397"/>
  </w:style>
  <w:style w:type="paragraph" w:customStyle="1" w:styleId="F6F88CC02838BC4298182C961455D47B">
    <w:name w:val="F6F88CC02838BC4298182C961455D47B"/>
  </w:style>
  <w:style w:type="paragraph" w:customStyle="1" w:styleId="0164F7E978803E4D85AC5C7A287CC2E7">
    <w:name w:val="0164F7E978803E4D85AC5C7A287CC2E7"/>
  </w:style>
  <w:style w:type="paragraph" w:customStyle="1" w:styleId="35CC7E576E3E8F429E44280A9FDC8A47">
    <w:name w:val="35CC7E576E3E8F429E44280A9FDC8A47"/>
  </w:style>
  <w:style w:type="paragraph" w:customStyle="1" w:styleId="047E74E7054F6D4A87E2BE31A9F2CCE5">
    <w:name w:val="047E74E7054F6D4A87E2BE31A9F2CCE5"/>
  </w:style>
  <w:style w:type="paragraph" w:customStyle="1" w:styleId="192CE017917C3F489C34977CB8C1F233">
    <w:name w:val="192CE017917C3F489C34977CB8C1F233"/>
  </w:style>
  <w:style w:type="paragraph" w:customStyle="1" w:styleId="BC3626E9E4FA574BBB27FE6305CA5B91">
    <w:name w:val="BC3626E9E4FA574BBB27FE6305CA5B91"/>
    <w:rsid w:val="00FA6BC4"/>
  </w:style>
  <w:style w:type="paragraph" w:customStyle="1" w:styleId="F1539727262C5C4E94AE2A0EF852B79F">
    <w:name w:val="F1539727262C5C4E94AE2A0EF852B79F"/>
    <w:rsid w:val="00FA6BC4"/>
  </w:style>
  <w:style w:type="paragraph" w:customStyle="1" w:styleId="16FBB24EF70E8643A52E85CFDAEBBF25">
    <w:name w:val="16FBB24EF70E8643A52E85CFDAEBBF25"/>
    <w:rsid w:val="00FA6BC4"/>
  </w:style>
  <w:style w:type="paragraph" w:customStyle="1" w:styleId="5EEDBA00D55E934D8CB5D62E17EFD972">
    <w:name w:val="5EEDBA00D55E934D8CB5D62E17EFD972"/>
    <w:rsid w:val="00FA6BC4"/>
  </w:style>
  <w:style w:type="paragraph" w:customStyle="1" w:styleId="DFFE0A135FAC694AAB583CAE1B4E6BC4">
    <w:name w:val="DFFE0A135FAC694AAB583CAE1B4E6BC4"/>
    <w:rsid w:val="00FA6BC4"/>
  </w:style>
  <w:style w:type="paragraph" w:customStyle="1" w:styleId="C3D334057DC5B04586C0C0C612CC8118">
    <w:name w:val="C3D334057DC5B04586C0C0C612CC8118"/>
    <w:rsid w:val="00FA6BC4"/>
  </w:style>
  <w:style w:type="paragraph" w:customStyle="1" w:styleId="5CAB495B90E1E54BADCE23A6104FF679">
    <w:name w:val="5CAB495B90E1E54BADCE23A6104FF679"/>
    <w:rsid w:val="00FA6BC4"/>
  </w:style>
  <w:style w:type="paragraph" w:customStyle="1" w:styleId="35B5ABB151825147A973385441C37BF6">
    <w:name w:val="35B5ABB151825147A973385441C37BF6"/>
    <w:rsid w:val="00FA6BC4"/>
  </w:style>
  <w:style w:type="paragraph" w:customStyle="1" w:styleId="8EC2E94924E6FB489E9C9C50A9562996">
    <w:name w:val="8EC2E94924E6FB489E9C9C50A9562996"/>
    <w:rsid w:val="00FA6BC4"/>
  </w:style>
  <w:style w:type="paragraph" w:customStyle="1" w:styleId="A79D3D7691A2374A8E6FE15EA6E1E63F">
    <w:name w:val="A79D3D7691A2374A8E6FE15EA6E1E63F"/>
    <w:rsid w:val="00FA6BC4"/>
  </w:style>
  <w:style w:type="paragraph" w:customStyle="1" w:styleId="7A7F464737E02448BFB3C5DDE4F76CEB">
    <w:name w:val="7A7F464737E02448BFB3C5DDE4F76CEB"/>
    <w:rsid w:val="00FA6BC4"/>
  </w:style>
  <w:style w:type="paragraph" w:customStyle="1" w:styleId="CB8DF1D0199DEB46A5E364118DA8B726">
    <w:name w:val="CB8DF1D0199DEB46A5E364118DA8B726"/>
    <w:rsid w:val="00FA6BC4"/>
  </w:style>
  <w:style w:type="paragraph" w:customStyle="1" w:styleId="479409F0AC84FB449D23B9586D2334ED">
    <w:name w:val="479409F0AC84FB449D23B9586D2334ED"/>
    <w:rsid w:val="00FA6BC4"/>
  </w:style>
  <w:style w:type="paragraph" w:customStyle="1" w:styleId="4D844780B1BADB41BD6C28FCEAC23C90">
    <w:name w:val="4D844780B1BADB41BD6C28FCEAC23C90"/>
    <w:rsid w:val="00FA6BC4"/>
  </w:style>
  <w:style w:type="paragraph" w:customStyle="1" w:styleId="E726ED3E770E0344B25B289EFC3A55BD">
    <w:name w:val="E726ED3E770E0344B25B289EFC3A55BD"/>
    <w:rsid w:val="00FA6BC4"/>
  </w:style>
  <w:style w:type="paragraph" w:customStyle="1" w:styleId="9726CFFC297803488E4529C9403635CD">
    <w:name w:val="9726CFFC297803488E4529C9403635CD"/>
    <w:rsid w:val="00FA6BC4"/>
  </w:style>
  <w:style w:type="paragraph" w:customStyle="1" w:styleId="48CD30976EBF664491332C48F3E5FA95">
    <w:name w:val="48CD30976EBF664491332C48F3E5FA95"/>
    <w:rsid w:val="00300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0</TotalTime>
  <Pages>1</Pages>
  <Words>367</Words>
  <Characters>2093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Eloisa</dc:creator>
  <cp:keywords/>
  <dc:description/>
  <cp:lastModifiedBy>Eloisa</cp:lastModifiedBy>
  <cp:revision>2</cp:revision>
  <cp:lastPrinted>2015-10-24T15:11:00Z</cp:lastPrinted>
  <dcterms:created xsi:type="dcterms:W3CDTF">2015-10-24T15:13:00Z</dcterms:created>
  <dcterms:modified xsi:type="dcterms:W3CDTF">2015-10-24T15:13:00Z</dcterms:modified>
  <cp:category/>
</cp:coreProperties>
</file>